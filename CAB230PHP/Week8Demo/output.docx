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9E" w:rsidRPr="005F5F9E" w:rsidRDefault="005F5F9E" w:rsidP="005F5F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AU"/>
        </w:rPr>
        <w:t>Hello World!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5F9E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25" style="width:0;height:1.5pt" o:hralign="center" o:hrstd="t" o:hrnoshade="t" o:hr="t" fillcolor="black" stroked="f"/>
        </w:pict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March 2016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540"/>
        <w:gridCol w:w="461"/>
        <w:gridCol w:w="540"/>
        <w:gridCol w:w="488"/>
        <w:gridCol w:w="380"/>
        <w:gridCol w:w="409"/>
      </w:tblGrid>
      <w:tr w:rsidR="005F5F9E" w:rsidRPr="005F5F9E" w:rsidTr="005F5F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Sun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Tue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Wed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Thu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Fri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Sat</w:t>
            </w:r>
          </w:p>
        </w:tc>
      </w:tr>
      <w:tr w:rsidR="005F5F9E" w:rsidRPr="005F5F9E" w:rsidTr="005F5F9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</w:tr>
      <w:tr w:rsidR="005F5F9E" w:rsidRPr="005F5F9E" w:rsidTr="005F5F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10</w:t>
            </w:r>
          </w:p>
        </w:tc>
      </w:tr>
      <w:tr w:rsidR="005F5F9E" w:rsidRPr="005F5F9E" w:rsidTr="005F5F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17</w:t>
            </w:r>
          </w:p>
        </w:tc>
      </w:tr>
      <w:tr w:rsidR="005F5F9E" w:rsidRPr="005F5F9E" w:rsidTr="005F5F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24</w:t>
            </w:r>
          </w:p>
        </w:tc>
      </w:tr>
      <w:tr w:rsidR="005F5F9E" w:rsidRPr="005F5F9E" w:rsidTr="005F5F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F5F9E" w:rsidRPr="005F5F9E" w:rsidRDefault="005F5F9E" w:rsidP="005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F9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31</w:t>
            </w:r>
          </w:p>
        </w:tc>
      </w:tr>
    </w:tbl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5F9E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26" style="width:0;height:1.5pt" o:hralign="center" o:hrstd="t" o:hrnoshade="t" o:hr="t" fillcolor="black" stroked="f"/>
        </w:pict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Demo functions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 xml:space="preserve">Demo the use of </w:t>
      </w:r>
      <w:proofErr w:type="gramStart"/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Unix</w:t>
      </w:r>
      <w:proofErr w:type="gramEnd"/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 xml:space="preserve"> timestamp 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month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= 4, year = 2017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The day's Unix time stamp is: 1490965200.     This way of showing time is not user friendly!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The first day of the 4</w:t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 month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year  2017 is:  2017-Apr-01!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The day is: 2017-Apr-01 00:00:00</w:t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am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!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5F9E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27" style="width:0;height:1.5pt" o:hralign="center" o:hrstd="t" o:hrnoshade="t" o:hr="t" fillcolor="black" stroked="f"/>
        </w:pict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 xml:space="preserve">Demo </w:t>
      </w:r>
      <w:proofErr w:type="spellStart"/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differnt</w:t>
      </w:r>
      <w:proofErr w:type="spellEnd"/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 xml:space="preserve"> ways to show time, day, moth, </w:t>
      </w:r>
      <w:proofErr w:type="gramStart"/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year</w:t>
      </w:r>
      <w:proofErr w:type="gramEnd"/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Today is: 2017-Apr-26 20:59:40pm!</w:t>
      </w:r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The time is: 2017-Apr-26 20:59:40pm20:59:40pm!</w:t>
      </w:r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The time is: 2017-Apr-26 20:59:40pm08:59:40pm!</w:t>
      </w:r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The time is: 20:59:40pm 26-Apr-17 08:59:40pm!</w:t>
      </w:r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The time is: 3 20:59:40pm 26-Apr-</w:t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2017 !</w:t>
      </w:r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The time is: 3 20:59:40pm 26-Apr-</w:t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2017 !Wednesday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The time is: Wednesday 20:59:40pm 26-Apr-2017 !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5F9E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28" style="width:0;height:1.5pt" o:hralign="center" o:hrstd="t" o:hrnoshade="t" o:hr="t" fillcolor="black" stroked="f"/>
        </w:pict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lastRenderedPageBreak/>
        <w:t>Demo various arrays </w:t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Demo INDEXED arrays - Arrays with a numeric index 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I like Volvo, BMW and Toyota.</w:t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 xml:space="preserve">Demo the use of associative array and </w:t>
      </w:r>
      <w:proofErr w:type="spellStart"/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foreach</w:t>
      </w:r>
      <w:proofErr w:type="spellEnd"/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 xml:space="preserve"> loop 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0, name of the day: Sunday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1, name of the day: Monday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2, name of the day: Tuesday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3, name of the day: Wednesday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4, name of the day: Thursday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5, name of the day: Friday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6, name of the day: Saturday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show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the content of a </w:t>
      </w:r>
      <w:proofErr w:type="spell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numerial</w:t>
      </w:r>
      <w:proofErr w:type="spell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array with </w:t>
      </w:r>
      <w:proofErr w:type="spell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foreach</w:t>
      </w:r>
      <w:proofErr w:type="spell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loop</w:t>
      </w:r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1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10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100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1000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10000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100000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-1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5F9E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29" style="width:0;height:1.5pt" o:hralign="center" o:hrstd="t" o:hrnoshade="t" o:hr="t" fillcolor="black" stroked="f"/>
        </w:pict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demo</w:t>
      </w:r>
      <w:proofErr w:type="gramEnd"/>
      <w:r w:rsidRPr="005F5F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: key words and function names are case insensitive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HELLO </w:t>
      </w:r>
      <w:proofErr w:type="spell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WOrld</w:t>
      </w:r>
      <w:proofErr w:type="spell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!   HELLO </w:t>
      </w:r>
      <w:proofErr w:type="spell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WOrld</w:t>
      </w:r>
      <w:proofErr w:type="spell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!</w:t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Demo various arrays </w:t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Demo INDEXED arrays - Arrays with a numeric index 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I like Volvo, BMW and Toyota.</w:t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 xml:space="preserve">Demo the use of associative array and </w:t>
      </w:r>
      <w:proofErr w:type="spellStart"/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foreach</w:t>
      </w:r>
      <w:proofErr w:type="spellEnd"/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 xml:space="preserve"> loop 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lastRenderedPageBreak/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0, name of the day: Sunday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1, name of the day: Monday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2, name of the day: Tuesday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3, name of the day: Wednesday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4, name of the day: Thursday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5, name of the day: Friday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6, name of the day: Saturday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show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the content of a </w:t>
      </w:r>
      <w:proofErr w:type="spell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numerial</w:t>
      </w:r>
      <w:proofErr w:type="spell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array with </w:t>
      </w:r>
      <w:proofErr w:type="spell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foreach</w:t>
      </w:r>
      <w:proofErr w:type="spell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loop</w:t>
      </w:r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1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10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100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1000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10000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100000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-1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5F9E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30" style="width:0;height:1.5pt" o:hralign="center" o:hrstd="t" o:hrnoshade="t" o:hr="t" fillcolor="black" stroked="f"/>
        </w:pict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Demo the use of branch: IF-ELSE 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The time is: 20</w:t>
      </w:r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Good night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!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Today is: 26-Apr-2017.   It is a lucky day!</w:t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Demo the use of loops </w:t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Demo FOREACH loop 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0, name of the day: Sunday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1, name of the day: Monday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2, name of the day: Tuesday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3, name of the day: Wednesday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4, name of the day: Thursday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lastRenderedPageBreak/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5, name of the day: Friday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of the week: 6, name of the day: Saturday</w:t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Demo FOR loop 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Days in the week</w:t>
      </w:r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Sunday.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Tuesday.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Thursday.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Saturday.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Demo WHILE loop 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Days in the week</w:t>
      </w:r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Sunday.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Monday.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Tuesday.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Wednesday.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Thursday.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Friday.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Saturday.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Demo DO-WHILE loop </w:t>
      </w:r>
    </w:p>
    <w:p w:rsidR="005F5F9E" w:rsidRPr="005F5F9E" w:rsidRDefault="005F5F9E" w:rsidP="005F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Days in the week</w:t>
      </w:r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Sunday.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Monday.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Tuesday.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Wednesday.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Thursday.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Friday.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proofErr w:type="gramStart"/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Saturday.</w:t>
      </w:r>
      <w:proofErr w:type="gramEnd"/>
      <w:r w:rsidRPr="005F5F9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:rsidR="005F5F9E" w:rsidRPr="005F5F9E" w:rsidRDefault="005F5F9E" w:rsidP="005F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5F9E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31" style="width:0;height:1.5pt" o:hralign="center" o:hrstd="t" o:hrnoshade="t" o:hr="t" fillcolor="black" stroked="f"/>
        </w:pict>
      </w:r>
    </w:p>
    <w:p w:rsidR="005F5F9E" w:rsidRPr="005F5F9E" w:rsidRDefault="005F5F9E" w:rsidP="005F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5F5F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Demo the use of Switch </w:t>
      </w:r>
    </w:p>
    <w:p w:rsidR="00AC14B2" w:rsidRDefault="005F5F9E" w:rsidP="005F5F9E">
      <w:r w:rsidRPr="005F5F9E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Monday's child is fair of face!</w:t>
      </w:r>
      <w:bookmarkStart w:id="0" w:name="_GoBack"/>
      <w:bookmarkEnd w:id="0"/>
    </w:p>
    <w:sectPr w:rsidR="00AC1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8BA"/>
    <w:rsid w:val="005F5F9E"/>
    <w:rsid w:val="008458BA"/>
    <w:rsid w:val="008B13D3"/>
    <w:rsid w:val="00A17EFE"/>
    <w:rsid w:val="00AC14B2"/>
    <w:rsid w:val="00BB36AB"/>
    <w:rsid w:val="00F9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F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5F5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5F5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F9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F5F9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5F5F9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apple-converted-space">
    <w:name w:val="apple-converted-space"/>
    <w:basedOn w:val="DefaultParagraphFont"/>
    <w:rsid w:val="005F5F9E"/>
  </w:style>
  <w:style w:type="paragraph" w:styleId="NormalWeb">
    <w:name w:val="Normal (Web)"/>
    <w:basedOn w:val="Normal"/>
    <w:uiPriority w:val="99"/>
    <w:semiHidden/>
    <w:unhideWhenUsed/>
    <w:rsid w:val="005F5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F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5F5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5F5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F9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F5F9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5F5F9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apple-converted-space">
    <w:name w:val="apple-converted-space"/>
    <w:basedOn w:val="DefaultParagraphFont"/>
    <w:rsid w:val="005F5F9E"/>
  </w:style>
  <w:style w:type="paragraph" w:styleId="NormalWeb">
    <w:name w:val="Normal (Web)"/>
    <w:basedOn w:val="Normal"/>
    <w:uiPriority w:val="99"/>
    <w:semiHidden/>
    <w:unhideWhenUsed/>
    <w:rsid w:val="005F5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3C86A046.dotm</Template>
  <TotalTime>0</TotalTime>
  <Pages>4</Pages>
  <Words>418</Words>
  <Characters>2384</Characters>
  <Application>Microsoft Office Word</Application>
  <DocSecurity>0</DocSecurity>
  <Lines>19</Lines>
  <Paragraphs>5</Paragraphs>
  <ScaleCrop>false</ScaleCrop>
  <Company>QUT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Jinglan Zhang</dc:creator>
  <cp:keywords/>
  <dc:description/>
  <cp:lastModifiedBy>Jinglan Zhang</cp:lastModifiedBy>
  <cp:revision>2</cp:revision>
  <dcterms:created xsi:type="dcterms:W3CDTF">2017-04-26T11:59:00Z</dcterms:created>
  <dcterms:modified xsi:type="dcterms:W3CDTF">2017-04-26T11:59:00Z</dcterms:modified>
</cp:coreProperties>
</file>