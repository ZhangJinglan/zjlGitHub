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32" w:rsidRDefault="00AD25E1" w:rsidP="006D72BF">
      <w:pPr>
        <w:pStyle w:val="Heading1"/>
        <w:shd w:val="clear" w:color="auto" w:fill="FFFFFF"/>
        <w:spacing w:before="0" w:after="300" w:line="645" w:lineRule="atLeast"/>
        <w:rPr>
          <w:noProof/>
          <w:lang w:eastAsia="en-AU"/>
        </w:rPr>
      </w:pPr>
      <w:r>
        <w:rPr>
          <w:noProof/>
          <w:lang w:eastAsia="en-AU"/>
        </w:rPr>
        <w:t xml:space="preserve">    </w:t>
      </w:r>
    </w:p>
    <w:p w:rsidR="00AD25E1" w:rsidRDefault="00AD25E1" w:rsidP="00AD25E1">
      <w:pPr>
        <w:rPr>
          <w:lang w:eastAsia="en-AU"/>
        </w:rPr>
      </w:pPr>
    </w:p>
    <w:p w:rsidR="00AD25E1" w:rsidRDefault="00AD25E1" w:rsidP="00AD25E1">
      <w:pPr>
        <w:rPr>
          <w:lang w:eastAsia="en-AU"/>
        </w:rPr>
      </w:pPr>
      <w:r>
        <w:rPr>
          <w:lang w:eastAsia="en-AU"/>
        </w:rPr>
        <w:t xml:space="preserve">    </w:t>
      </w:r>
      <w:r>
        <w:rPr>
          <w:noProof/>
          <w:lang w:eastAsia="en-AU"/>
        </w:rPr>
        <w:drawing>
          <wp:inline distT="0" distB="0" distL="0" distR="0" wp14:anchorId="2D78AB2C" wp14:editId="094B8FB4">
            <wp:extent cx="794657" cy="660416"/>
            <wp:effectExtent l="0" t="0" r="5715" b="6350"/>
            <wp:docPr id="1" name="Picture 1" descr="Image result for gitHub masc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gitHub masc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71" cy="66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4AF" w:rsidRDefault="007424AF" w:rsidP="00AD25E1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  <w:r>
        <w:t xml:space="preserve">GitHub -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"Build software better, together."</w:t>
      </w:r>
    </w:p>
    <w:p w:rsidR="00C17BC3" w:rsidRPr="00AD25E1" w:rsidRDefault="00C17BC3" w:rsidP="00AD25E1">
      <w:r>
        <w:rPr>
          <w:noProof/>
          <w:lang w:eastAsia="en-AU"/>
        </w:rPr>
        <w:drawing>
          <wp:inline distT="0" distB="0" distL="0" distR="0">
            <wp:extent cx="1252696" cy="522514"/>
            <wp:effectExtent l="0" t="0" r="5080" b="0"/>
            <wp:docPr id="2" name="Picture 2" descr="Git version contro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version control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018" cy="52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FE" w:rsidRDefault="00531F32" w:rsidP="000178FE">
      <w:pPr>
        <w:pStyle w:val="Heading1"/>
        <w:jc w:val="both"/>
        <w:rPr>
          <w:lang w:val="en"/>
        </w:rPr>
      </w:pPr>
      <w:r>
        <w:rPr>
          <w:rStyle w:val="apple-converted-space"/>
          <w:rFonts w:ascii="Benton Sans" w:hAnsi="Benton Sans"/>
          <w:color w:val="000000"/>
          <w:sz w:val="26"/>
          <w:szCs w:val="26"/>
          <w:shd w:val="clear" w:color="auto" w:fill="FFFFFF"/>
        </w:rPr>
        <w:t> </w:t>
      </w:r>
      <w:r w:rsidR="0091709D">
        <w:rPr>
          <w:rStyle w:val="apple-converted-space"/>
          <w:rFonts w:ascii="Benton Sans" w:hAnsi="Benton Sans"/>
          <w:color w:val="000000"/>
          <w:sz w:val="26"/>
          <w:szCs w:val="26"/>
          <w:shd w:val="clear" w:color="auto" w:fill="FFFFFF"/>
        </w:rPr>
        <w:t>[</w:t>
      </w:r>
      <w:r w:rsidR="000178FE">
        <w:rPr>
          <w:rStyle w:val="apple-converted-space"/>
          <w:rFonts w:ascii="Benton Sans" w:hAnsi="Benton Sans"/>
          <w:color w:val="000000"/>
          <w:sz w:val="26"/>
          <w:szCs w:val="26"/>
          <w:shd w:val="clear" w:color="auto" w:fill="FFFFFF"/>
        </w:rPr>
        <w:t>GitHub mascot/logo</w:t>
      </w:r>
      <w:r w:rsidR="0091709D">
        <w:rPr>
          <w:lang w:val="en"/>
        </w:rPr>
        <w:t>]</w:t>
      </w:r>
    </w:p>
    <w:p w:rsidR="00A35807" w:rsidRDefault="00A35807" w:rsidP="00A35807">
      <w:pPr>
        <w:rPr>
          <w:lang w:val="en"/>
        </w:rPr>
      </w:pPr>
    </w:p>
    <w:p w:rsidR="00182D40" w:rsidRDefault="00182D40" w:rsidP="00A35807">
      <w:pPr>
        <w:rPr>
          <w:lang w:val="en"/>
        </w:rPr>
      </w:pPr>
      <w:r>
        <w:rPr>
          <w:lang w:val="en"/>
        </w:rPr>
        <w:t xml:space="preserve">Download and install GitHub desktop:  </w:t>
      </w:r>
      <w:hyperlink r:id="rId8" w:history="1">
        <w:r w:rsidR="009655D9" w:rsidRPr="00BD3EB1">
          <w:rPr>
            <w:rStyle w:val="Hyperlink"/>
            <w:lang w:val="en"/>
          </w:rPr>
          <w:t>https://desktop.github.com/</w:t>
        </w:r>
      </w:hyperlink>
    </w:p>
    <w:p w:rsidR="009655D9" w:rsidRDefault="009655D9" w:rsidP="00A35807">
      <w:pPr>
        <w:rPr>
          <w:lang w:val="en"/>
        </w:rPr>
      </w:pPr>
      <w:r>
        <w:rPr>
          <w:rFonts w:ascii="Segoe UI" w:hAnsi="Segoe UI" w:cs="Segoe UI"/>
          <w:color w:val="808080"/>
          <w:sz w:val="27"/>
          <w:szCs w:val="27"/>
        </w:rPr>
        <w:t>GitHub Desktop is a seamless way to contribute to projects on</w:t>
      </w:r>
      <w:r>
        <w:rPr>
          <w:rStyle w:val="apple-converted-space"/>
          <w:rFonts w:ascii="Segoe UI" w:hAnsi="Segoe UI" w:cs="Segoe UI"/>
          <w:color w:val="808080"/>
          <w:sz w:val="27"/>
          <w:szCs w:val="27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444444"/>
            <w:sz w:val="27"/>
            <w:szCs w:val="27"/>
            <w:bdr w:val="none" w:sz="0" w:space="0" w:color="auto" w:frame="1"/>
          </w:rPr>
          <w:t>GitHub</w:t>
        </w:r>
      </w:hyperlink>
      <w:r>
        <w:t xml:space="preserve">. </w:t>
      </w:r>
    </w:p>
    <w:p w:rsidR="00182D40" w:rsidRPr="00401996" w:rsidRDefault="00401996" w:rsidP="00401996">
      <w:pPr>
        <w:pStyle w:val="Heading1"/>
        <w:shd w:val="clear" w:color="auto" w:fill="FFFFFF"/>
        <w:spacing w:before="0" w:after="660"/>
        <w:textAlignment w:val="baseline"/>
        <w:rPr>
          <w:rFonts w:ascii="Helvetica" w:hAnsi="Helvetica"/>
          <w:b w:val="0"/>
          <w:bCs w:val="0"/>
          <w:color w:val="138185"/>
          <w:sz w:val="63"/>
          <w:szCs w:val="63"/>
        </w:rPr>
      </w:pPr>
      <w:r w:rsidRPr="00401996">
        <w:rPr>
          <w:rFonts w:ascii="Helvetica" w:hAnsi="Helvetica"/>
          <w:b w:val="0"/>
          <w:bCs w:val="0"/>
          <w:color w:val="138185"/>
        </w:rPr>
        <w:t>Getting Started with GitHub Desktop</w:t>
      </w:r>
      <w:r w:rsidRPr="00401996">
        <w:rPr>
          <w:rFonts w:ascii="Helvetica" w:hAnsi="Helvetica"/>
          <w:b w:val="0"/>
          <w:bCs w:val="0"/>
          <w:color w:val="138185"/>
        </w:rPr>
        <w:t>:</w:t>
      </w:r>
      <w:r>
        <w:rPr>
          <w:rFonts w:ascii="Helvetica" w:hAnsi="Helvetica"/>
          <w:b w:val="0"/>
          <w:bCs w:val="0"/>
          <w:color w:val="138185"/>
          <w:sz w:val="63"/>
          <w:szCs w:val="63"/>
        </w:rPr>
        <w:t xml:space="preserve"> </w:t>
      </w:r>
      <w:r w:rsidRPr="00401996">
        <w:rPr>
          <w:lang w:val="en"/>
        </w:rPr>
        <w:t>https://help.github.com/desktop/guides/getting-started/</w:t>
      </w:r>
    </w:p>
    <w:p w:rsidR="00182D40" w:rsidRDefault="00182D40" w:rsidP="00A35807">
      <w:pPr>
        <w:rPr>
          <w:lang w:val="en"/>
        </w:rPr>
      </w:pPr>
      <w:r>
        <w:rPr>
          <w:rFonts w:ascii="Helvetica" w:hAnsi="Helvetica"/>
          <w:b/>
          <w:bCs/>
          <w:color w:val="999999"/>
          <w:sz w:val="18"/>
          <w:szCs w:val="18"/>
          <w:shd w:val="clear" w:color="auto" w:fill="FFFFFF"/>
        </w:rPr>
        <w:t xml:space="preserve">GitHub Desktop Documentation: </w:t>
      </w:r>
      <w:hyperlink r:id="rId10" w:history="1">
        <w:r w:rsidRPr="00877DF0">
          <w:rPr>
            <w:rStyle w:val="Hyperlink"/>
            <w:lang w:val="en"/>
          </w:rPr>
          <w:t>https://help.github.com/desktop/</w:t>
        </w:r>
      </w:hyperlink>
    </w:p>
    <w:p w:rsidR="00E101D3" w:rsidRDefault="00E101D3" w:rsidP="00E101D3">
      <w:pPr>
        <w:pStyle w:val="Heading2"/>
        <w:shd w:val="clear" w:color="auto" w:fill="1E8184"/>
        <w:spacing w:before="0" w:after="240"/>
        <w:jc w:val="center"/>
        <w:textAlignment w:val="baseline"/>
        <w:rPr>
          <w:rFonts w:ascii="Segoe UI" w:hAnsi="Segoe UI" w:cs="Segoe UI"/>
          <w:b w:val="0"/>
          <w:bCs w:val="0"/>
          <w:color w:val="FFFFFF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FFFFFF"/>
          <w:sz w:val="42"/>
          <w:szCs w:val="42"/>
        </w:rPr>
        <w:t>Your GitHub workflow in one native app</w:t>
      </w:r>
    </w:p>
    <w:p w:rsidR="00E101D3" w:rsidRDefault="00E101D3" w:rsidP="00E101D3">
      <w:pPr>
        <w:shd w:val="clear" w:color="auto" w:fill="1E8184"/>
        <w:jc w:val="center"/>
        <w:textAlignment w:val="baseline"/>
        <w:rPr>
          <w:rFonts w:ascii="inherit" w:hAnsi="inherit" w:cs="Segoe UI"/>
          <w:color w:val="000000"/>
          <w:sz w:val="27"/>
          <w:szCs w:val="27"/>
        </w:rPr>
      </w:pPr>
      <w:r>
        <w:rPr>
          <w:rFonts w:ascii="inherit" w:hAnsi="inherit" w:cs="Segoe UI"/>
          <w:color w:val="000000"/>
          <w:sz w:val="27"/>
          <w:szCs w:val="27"/>
        </w:rPr>
        <w:t>Clone repositories</w:t>
      </w:r>
    </w:p>
    <w:p w:rsidR="00E101D3" w:rsidRDefault="00E101D3" w:rsidP="00E101D3">
      <w:pPr>
        <w:shd w:val="clear" w:color="auto" w:fill="1E8184"/>
        <w:jc w:val="center"/>
        <w:textAlignment w:val="baseline"/>
        <w:rPr>
          <w:rFonts w:ascii="inherit" w:hAnsi="inherit" w:cs="Segoe UI"/>
          <w:color w:val="000000"/>
          <w:sz w:val="27"/>
          <w:szCs w:val="27"/>
        </w:rPr>
      </w:pPr>
      <w:r>
        <w:rPr>
          <w:rFonts w:ascii="inherit" w:hAnsi="inherit" w:cs="Segoe UI"/>
          <w:color w:val="000000"/>
          <w:sz w:val="27"/>
          <w:szCs w:val="27"/>
        </w:rPr>
        <w:t>Create branches</w:t>
      </w:r>
    </w:p>
    <w:p w:rsidR="00E101D3" w:rsidRDefault="00E101D3" w:rsidP="00E101D3">
      <w:pPr>
        <w:shd w:val="clear" w:color="auto" w:fill="1E8184"/>
        <w:jc w:val="center"/>
        <w:textAlignment w:val="baseline"/>
        <w:rPr>
          <w:rFonts w:ascii="inherit" w:hAnsi="inherit" w:cs="Segoe UI"/>
          <w:color w:val="000000"/>
          <w:sz w:val="27"/>
          <w:szCs w:val="27"/>
        </w:rPr>
      </w:pPr>
      <w:r>
        <w:rPr>
          <w:rFonts w:ascii="inherit" w:hAnsi="inherit" w:cs="Segoe UI"/>
          <w:color w:val="000000"/>
          <w:sz w:val="27"/>
          <w:szCs w:val="27"/>
        </w:rPr>
        <w:t>Commit changes</w:t>
      </w:r>
    </w:p>
    <w:p w:rsidR="00E101D3" w:rsidRDefault="00E101D3" w:rsidP="00E101D3">
      <w:pPr>
        <w:shd w:val="clear" w:color="auto" w:fill="1E8184"/>
        <w:jc w:val="center"/>
        <w:textAlignment w:val="baseline"/>
        <w:rPr>
          <w:rFonts w:ascii="inherit" w:hAnsi="inherit" w:cs="Segoe UI"/>
          <w:color w:val="000000"/>
          <w:sz w:val="27"/>
          <w:szCs w:val="27"/>
        </w:rPr>
      </w:pPr>
      <w:r>
        <w:rPr>
          <w:rFonts w:ascii="inherit" w:hAnsi="inherit" w:cs="Segoe UI"/>
          <w:color w:val="000000"/>
          <w:sz w:val="27"/>
          <w:szCs w:val="27"/>
        </w:rPr>
        <w:t>Share code</w:t>
      </w:r>
    </w:p>
    <w:p w:rsidR="00182D40" w:rsidRDefault="00182D40" w:rsidP="00A35807">
      <w:pPr>
        <w:rPr>
          <w:lang w:val="en"/>
        </w:rPr>
      </w:pPr>
    </w:p>
    <w:p w:rsidR="00182D40" w:rsidRDefault="00182D40" w:rsidP="00A35807">
      <w:pPr>
        <w:rPr>
          <w:lang w:val="en"/>
        </w:rPr>
      </w:pPr>
    </w:p>
    <w:p w:rsidR="00182D40" w:rsidRDefault="00182D40" w:rsidP="00A35807">
      <w:pPr>
        <w:rPr>
          <w:lang w:val="en"/>
        </w:rPr>
      </w:pPr>
    </w:p>
    <w:p w:rsidR="00182D40" w:rsidRDefault="00182D40" w:rsidP="00A35807">
      <w:pPr>
        <w:rPr>
          <w:lang w:val="en"/>
        </w:rPr>
      </w:pPr>
    </w:p>
    <w:p w:rsidR="00A763E3" w:rsidRPr="00A35807" w:rsidRDefault="00A763E3" w:rsidP="00A763E3">
      <w:pPr>
        <w:pStyle w:val="Heading1"/>
        <w:rPr>
          <w:lang w:val="en"/>
        </w:rPr>
      </w:pPr>
      <w:r>
        <w:rPr>
          <w:lang w:val="en"/>
        </w:rPr>
        <w:lastRenderedPageBreak/>
        <w:t xml:space="preserve">What is </w:t>
      </w:r>
      <w:proofErr w:type="spellStart"/>
      <w:r>
        <w:rPr>
          <w:lang w:val="en"/>
        </w:rPr>
        <w:t>Git</w:t>
      </w:r>
      <w:proofErr w:type="spellEnd"/>
      <w:r>
        <w:rPr>
          <w:lang w:val="en"/>
        </w:rPr>
        <w:t>/</w:t>
      </w:r>
      <w:proofErr w:type="spellStart"/>
      <w:r>
        <w:rPr>
          <w:lang w:val="en"/>
        </w:rPr>
        <w:t>Github</w:t>
      </w:r>
      <w:proofErr w:type="spellEnd"/>
      <w:r>
        <w:rPr>
          <w:lang w:val="en"/>
        </w:rPr>
        <w:t>?</w:t>
      </w:r>
    </w:p>
    <w:p w:rsidR="00A35807" w:rsidRPr="00A35807" w:rsidRDefault="00A35807" w:rsidP="00A358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A35807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Git is the distributed version control system. Git is responsible for keeping track of changes to content (</w:t>
      </w:r>
      <w:r w:rsidR="00A763E3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usually </w:t>
      </w:r>
      <w:r w:rsidRPr="00A35807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source code files</w:t>
      </w:r>
      <w:r w:rsidR="00A763E3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+ other documents</w:t>
      </w:r>
      <w:r w:rsidRPr="00A35807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), and it provides mechanisms for sharing that content with others.</w:t>
      </w:r>
    </w:p>
    <w:p w:rsidR="00A35807" w:rsidRDefault="00A35807" w:rsidP="00A358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A35807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GitHub is a company that provides Git repository hosting.</w:t>
      </w:r>
      <w:r w:rsidR="00781B77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</w:t>
      </w:r>
      <w:r w:rsidRPr="00A35807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GitHub </w:t>
      </w:r>
      <w:r w:rsidR="00A763E3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Inc. </w:t>
      </w:r>
      <w:r w:rsidRPr="00A35807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also developed graphical Git clients: GitHub for Mac and GitHub for Windows. Each is an application that lets you interact with Git repositories without using the command line.</w:t>
      </w:r>
    </w:p>
    <w:p w:rsidR="00DA1515" w:rsidRPr="00A35807" w:rsidRDefault="00DA1515" w:rsidP="00A358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DA1515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Git is primarily developed for Linux and has the highest speeds on there.</w:t>
      </w:r>
    </w:p>
    <w:p w:rsidR="00A763E3" w:rsidRDefault="00A763E3" w:rsidP="00A76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Concepts from Git</w:t>
      </w:r>
      <w:r>
        <w:rPr>
          <w:rFonts w:ascii="Arial" w:hAnsi="Arial" w:cs="Arial"/>
          <w:color w:val="242729"/>
          <w:sz w:val="23"/>
          <w:szCs w:val="23"/>
        </w:rPr>
        <w:t xml:space="preserve">: Repositories, </w:t>
      </w:r>
      <w:r w:rsidR="004E6C62">
        <w:rPr>
          <w:rFonts w:ascii="Arial" w:hAnsi="Arial" w:cs="Arial"/>
          <w:color w:val="242729"/>
          <w:sz w:val="23"/>
          <w:szCs w:val="23"/>
        </w:rPr>
        <w:t>clone</w:t>
      </w:r>
      <w:r w:rsidR="00C63A93">
        <w:rPr>
          <w:rFonts w:ascii="Arial" w:hAnsi="Arial" w:cs="Arial"/>
          <w:color w:val="242729"/>
          <w:sz w:val="23"/>
          <w:szCs w:val="23"/>
        </w:rPr>
        <w:t>/fork</w:t>
      </w:r>
      <w:r w:rsidR="004E6C62">
        <w:rPr>
          <w:rFonts w:ascii="Arial" w:hAnsi="Arial" w:cs="Arial"/>
          <w:color w:val="242729"/>
          <w:sz w:val="23"/>
          <w:szCs w:val="23"/>
        </w:rPr>
        <w:t xml:space="preserve">, </w:t>
      </w:r>
      <w:r>
        <w:rPr>
          <w:rFonts w:ascii="Arial" w:hAnsi="Arial" w:cs="Arial"/>
          <w:color w:val="242729"/>
          <w:sz w:val="23"/>
          <w:szCs w:val="23"/>
        </w:rPr>
        <w:t>branches, remotes, committing, pushing, pulling, merging, rebasing, reverting, and cherry-picking.</w:t>
      </w:r>
    </w:p>
    <w:p w:rsidR="0024064C" w:rsidRPr="00CA03C4" w:rsidRDefault="00A763E3" w:rsidP="00CA03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Concepts from GitHub</w:t>
      </w:r>
      <w:r>
        <w:rPr>
          <w:rFonts w:ascii="Arial" w:hAnsi="Arial" w:cs="Arial"/>
          <w:color w:val="242729"/>
          <w:sz w:val="23"/>
          <w:szCs w:val="23"/>
        </w:rPr>
        <w:t xml:space="preserve">: Pull requests, issues, wikis,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Gists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11" w:history="1">
        <w:r>
          <w:rPr>
            <w:rStyle w:val="Hyperlink"/>
            <w:rFonts w:ascii="Arial" w:eastAsiaTheme="majorEastAsia" w:hAnsi="Arial" w:cs="Arial"/>
            <w:color w:val="7F3A21"/>
            <w:sz w:val="23"/>
            <w:szCs w:val="23"/>
            <w:bdr w:val="none" w:sz="0" w:space="0" w:color="auto" w:frame="1"/>
          </w:rPr>
          <w:t>github.com</w:t>
        </w:r>
      </w:hyperlink>
      <w:r w:rsidR="003F43D9">
        <w:rPr>
          <w:rFonts w:ascii="Arial" w:hAnsi="Arial" w:cs="Arial"/>
          <w:color w:val="242729"/>
          <w:sz w:val="23"/>
          <w:szCs w:val="23"/>
        </w:rPr>
        <w:t>, fork</w:t>
      </w:r>
    </w:p>
    <w:p w:rsidR="00867BA2" w:rsidRPr="0024064C" w:rsidRDefault="00867BA2" w:rsidP="00A763E3">
      <w:pPr>
        <w:pStyle w:val="Heading1"/>
      </w:pPr>
      <w:r>
        <w:t>Why GitHub?</w:t>
      </w:r>
    </w:p>
    <w:p w:rsidR="007424AF" w:rsidRDefault="00531F32" w:rsidP="007424AF">
      <w:pPr>
        <w:rPr>
          <w:b/>
          <w:bCs/>
        </w:rPr>
      </w:pPr>
      <w:r>
        <w:rPr>
          <w:shd w:val="clear" w:color="auto" w:fill="FFFFFF"/>
        </w:rPr>
        <w:t xml:space="preserve">When multiple people </w:t>
      </w:r>
      <w:r w:rsidR="00A763E3">
        <w:rPr>
          <w:shd w:val="clear" w:color="auto" w:fill="FFFFFF"/>
        </w:rPr>
        <w:t>work</w:t>
      </w:r>
      <w:r>
        <w:rPr>
          <w:shd w:val="clear" w:color="auto" w:fill="FFFFFF"/>
        </w:rPr>
        <w:t xml:space="preserve"> on a single project</w:t>
      </w:r>
      <w:r w:rsidRPr="00A763E3">
        <w:t> </w:t>
      </w:r>
      <w:r w:rsidRPr="00A763E3">
        <w:rPr>
          <w:b/>
          <w:bCs/>
        </w:rPr>
        <w:t xml:space="preserve">without a version control system in place </w:t>
      </w:r>
      <w:r w:rsidRPr="00A763E3">
        <w:rPr>
          <w:shd w:val="clear" w:color="auto" w:fill="FFFFFF"/>
        </w:rPr>
        <w:t>things get chaotic</w:t>
      </w:r>
      <w:r>
        <w:rPr>
          <w:shd w:val="clear" w:color="auto" w:fill="FFFFFF"/>
        </w:rPr>
        <w:t>.</w:t>
      </w:r>
      <w:r w:rsidR="007424AF">
        <w:rPr>
          <w:shd w:val="clear" w:color="auto" w:fill="FFFFFF"/>
        </w:rPr>
        <w:t xml:space="preserve"> Version Control (also known as</w:t>
      </w:r>
      <w:r w:rsidR="007424AF" w:rsidRPr="00A763E3">
        <w:rPr>
          <w:shd w:val="clear" w:color="auto" w:fill="FFFFFF"/>
        </w:rPr>
        <w:t> Revision Control </w:t>
      </w:r>
      <w:r w:rsidR="007424AF">
        <w:rPr>
          <w:shd w:val="clear" w:color="auto" w:fill="FFFFFF"/>
        </w:rPr>
        <w:t>or</w:t>
      </w:r>
      <w:r w:rsidR="007424AF" w:rsidRPr="00A763E3">
        <w:rPr>
          <w:shd w:val="clear" w:color="auto" w:fill="FFFFFF"/>
        </w:rPr>
        <w:t> Source Control Management</w:t>
      </w:r>
      <w:r w:rsidR="007424AF">
        <w:rPr>
          <w:shd w:val="clear" w:color="auto" w:fill="FFFFFF"/>
        </w:rPr>
        <w:t>) is a great way to solve the file sharing problem.</w:t>
      </w:r>
      <w:r w:rsidR="00A763E3">
        <w:rPr>
          <w:shd w:val="clear" w:color="auto" w:fill="FFFFFF"/>
        </w:rPr>
        <w:t xml:space="preserve"> </w:t>
      </w:r>
      <w:r w:rsidR="00BE14C4" w:rsidRPr="00BE14C4">
        <w:rPr>
          <w:shd w:val="clear" w:color="auto" w:fill="FFFFFF"/>
        </w:rPr>
        <w:t>Version control allows individual programmers or project managers tackle a project from different angles without getting in each other’s way and without doing damage that can’t be undone.</w:t>
      </w:r>
      <w:r w:rsidR="00BE14C4">
        <w:rPr>
          <w:shd w:val="clear" w:color="auto" w:fill="FFFFFF"/>
        </w:rPr>
        <w:t xml:space="preserve"> </w:t>
      </w:r>
      <w:r w:rsidR="00CB6507" w:rsidRPr="00A763E3">
        <w:rPr>
          <w:b/>
          <w:bCs/>
        </w:rPr>
        <w:t xml:space="preserve">Even if you don’t work with a team, version control </w:t>
      </w:r>
      <w:r w:rsidR="00A763E3">
        <w:rPr>
          <w:b/>
          <w:bCs/>
        </w:rPr>
        <w:t>is also</w:t>
      </w:r>
      <w:r w:rsidR="00CB6507" w:rsidRPr="00A763E3">
        <w:rPr>
          <w:b/>
          <w:bCs/>
        </w:rPr>
        <w:t xml:space="preserve"> a lifesaver.</w:t>
      </w:r>
    </w:p>
    <w:p w:rsidR="00051097" w:rsidRDefault="00051097" w:rsidP="007424AF">
      <w:pPr>
        <w:rPr>
          <w:b/>
          <w:bCs/>
        </w:rPr>
      </w:pPr>
    </w:p>
    <w:p w:rsidR="00051097" w:rsidRPr="00BE14C4" w:rsidRDefault="00051097" w:rsidP="007424AF">
      <w:pPr>
        <w:rPr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GitHub Pages created after June 15, 2016 and using</w:t>
      </w:r>
      <w:r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666666"/>
          <w:bdr w:val="single" w:sz="6" w:space="0" w:color="DDDDDD" w:frame="1"/>
          <w:shd w:val="clear" w:color="auto" w:fill="FFFFFF"/>
        </w:rPr>
        <w:t>github.io</w:t>
      </w:r>
      <w:r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domains are served over HTTPS. For more information, see "</w:t>
      </w:r>
      <w:hyperlink r:id="rId12" w:history="1">
        <w:r>
          <w:rPr>
            <w:rStyle w:val="Hyperlink"/>
            <w:rFonts w:ascii="Helvetica" w:hAnsi="Helvetica"/>
            <w:color w:val="4183C4"/>
            <w:sz w:val="23"/>
            <w:szCs w:val="23"/>
            <w:bdr w:val="none" w:sz="0" w:space="0" w:color="auto" w:frame="1"/>
            <w:shd w:val="clear" w:color="auto" w:fill="FFFFFF"/>
          </w:rPr>
          <w:t>Securing your GitHub Pages site with HTTPS</w:t>
        </w:r>
      </w:hyperlink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."</w:t>
      </w:r>
    </w:p>
    <w:p w:rsidR="00BE14C4" w:rsidRDefault="00BE14C4" w:rsidP="007424AF">
      <w:pPr>
        <w:rPr>
          <w:b/>
          <w:bCs/>
        </w:rPr>
      </w:pPr>
    </w:p>
    <w:p w:rsidR="00CA03C4" w:rsidRPr="008929CD" w:rsidRDefault="00616AAC" w:rsidP="00CA03C4">
      <w:pPr>
        <w:pStyle w:val="Heading3"/>
        <w:shd w:val="clear" w:color="auto" w:fill="FFFFFF"/>
        <w:spacing w:before="0" w:after="300" w:line="375" w:lineRule="atLeast"/>
        <w:rPr>
          <w:rFonts w:ascii="Arial" w:hAnsi="Arial" w:cs="Arial"/>
          <w:color w:val="000000"/>
          <w:sz w:val="32"/>
          <w:szCs w:val="32"/>
        </w:rPr>
      </w:pPr>
      <w:hyperlink r:id="rId13" w:history="1">
        <w:r w:rsidR="00CA03C4">
          <w:rPr>
            <w:rStyle w:val="Hyperlink"/>
            <w:rFonts w:ascii="Arial" w:hAnsi="Arial" w:cs="Arial"/>
            <w:color w:val="1A77BD"/>
            <w:sz w:val="32"/>
            <w:szCs w:val="32"/>
          </w:rPr>
          <w:t>Intro to Git for Web Designers</w:t>
        </w:r>
      </w:hyperlink>
    </w:p>
    <w:p w:rsidR="00CA03C4" w:rsidRDefault="00616AAC" w:rsidP="00CA03C4">
      <w:pPr>
        <w:pStyle w:val="Heading1"/>
        <w:shd w:val="clear" w:color="auto" w:fill="FFFFFF"/>
        <w:spacing w:before="0" w:after="300" w:line="645" w:lineRule="atLeast"/>
        <w:rPr>
          <w:rStyle w:val="apple-converted-space"/>
          <w:rFonts w:ascii="Benton Sans" w:hAnsi="Benton Sans" w:hint="eastAsia"/>
          <w:color w:val="000000"/>
          <w:sz w:val="26"/>
          <w:szCs w:val="26"/>
          <w:shd w:val="clear" w:color="auto" w:fill="FFFFFF"/>
        </w:rPr>
      </w:pPr>
      <w:hyperlink r:id="rId14" w:history="1">
        <w:r w:rsidR="00CA03C4" w:rsidRPr="00745398">
          <w:rPr>
            <w:rStyle w:val="Hyperlink"/>
            <w:rFonts w:ascii="Benton Sans" w:hAnsi="Benton Sans"/>
            <w:sz w:val="26"/>
            <w:szCs w:val="26"/>
            <w:shd w:val="clear" w:color="auto" w:fill="FFFFFF"/>
          </w:rPr>
          <w:t>http://www.webdesignerdepot.com/2009/03/intro-to-git-for-web-designers/</w:t>
        </w:r>
      </w:hyperlink>
    </w:p>
    <w:p w:rsidR="00CA03C4" w:rsidRDefault="00CA03C4" w:rsidP="00CA03C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This Git tutorial for Web designers is geared towards web designers. It outlines the benefits of version control in the context of creating websites and assumes the reader prefers a GUI for working with Git instead of the traditional command-line interface.</w:t>
      </w:r>
    </w:p>
    <w:p w:rsidR="00DC3B5B" w:rsidRDefault="00DC3B5B" w:rsidP="00DC3B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nton Sans" w:hAnsi="Benton Sans"/>
          <w:color w:val="000000"/>
          <w:sz w:val="26"/>
          <w:szCs w:val="26"/>
        </w:rPr>
      </w:pPr>
      <w:r>
        <w:rPr>
          <w:rFonts w:ascii="Benton Sans" w:hAnsi="Benton Sans"/>
          <w:color w:val="000000"/>
          <w:sz w:val="26"/>
          <w:szCs w:val="26"/>
        </w:rPr>
        <w:t>One of Git’s big differentiators is that unlike SVN and CVS it is a</w:t>
      </w:r>
      <w:r>
        <w:rPr>
          <w:rStyle w:val="apple-converted-space"/>
          <w:rFonts w:ascii="Benton Sans" w:hAnsi="Benton Sans"/>
          <w:color w:val="000000"/>
          <w:sz w:val="26"/>
          <w:szCs w:val="26"/>
        </w:rPr>
        <w:t> </w:t>
      </w:r>
      <w:hyperlink r:id="rId15" w:tooltip="distributed version control system" w:history="1">
        <w:r>
          <w:rPr>
            <w:rStyle w:val="Hyperlink"/>
            <w:rFonts w:ascii="inherit" w:eastAsiaTheme="majorEastAsia" w:hAnsi="inherit"/>
            <w:b/>
            <w:bCs/>
            <w:color w:val="0C7FD7"/>
            <w:sz w:val="26"/>
            <w:szCs w:val="26"/>
            <w:bdr w:val="none" w:sz="0" w:space="0" w:color="auto" w:frame="1"/>
          </w:rPr>
          <w:t>distributed version control system</w:t>
        </w:r>
      </w:hyperlink>
      <w:r>
        <w:rPr>
          <w:rFonts w:ascii="Benton Sans" w:hAnsi="Benton Sans"/>
          <w:color w:val="000000"/>
          <w:sz w:val="26"/>
          <w:szCs w:val="26"/>
        </w:rPr>
        <w:t>. This means that every user has a complete copy of the repository data stored locally on their machine. What’s so great about that? A few things:</w:t>
      </w:r>
    </w:p>
    <w:p w:rsidR="00DC3B5B" w:rsidRDefault="00DC3B5B" w:rsidP="00DC3B5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Everything is local</w:t>
      </w:r>
      <w:r>
        <w:rPr>
          <w:rFonts w:ascii="inherit" w:hAnsi="inherit"/>
          <w:color w:val="000000"/>
          <w:sz w:val="26"/>
          <w:szCs w:val="26"/>
        </w:rPr>
        <w:t>, so you can work offline</w:t>
      </w:r>
    </w:p>
    <w:p w:rsidR="00DC3B5B" w:rsidRDefault="00DC3B5B" w:rsidP="00DC3B5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There is</w:t>
      </w:r>
      <w:r>
        <w:rPr>
          <w:rStyle w:val="apple-converted-space"/>
          <w:rFonts w:ascii="inherit" w:hAnsi="inherit"/>
          <w:color w:val="000000"/>
          <w:sz w:val="26"/>
          <w:szCs w:val="26"/>
        </w:rPr>
        <w:t> </w:t>
      </w:r>
      <w:r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no single point of failure</w:t>
      </w:r>
      <w:r>
        <w:rPr>
          <w:rFonts w:ascii="inherit" w:hAnsi="inherit"/>
          <w:color w:val="000000"/>
          <w:sz w:val="26"/>
          <w:szCs w:val="26"/>
        </w:rPr>
        <w:t>. It doesn’t rely on one central server that could crash and burn, taking the only repository for your project with it.</w:t>
      </w:r>
    </w:p>
    <w:p w:rsidR="00DC3B5B" w:rsidRDefault="00DC3B5B" w:rsidP="00DC3B5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lastRenderedPageBreak/>
        <w:t>Because it doesn’t have to communicate with a central server constantly,</w:t>
      </w:r>
      <w:r>
        <w:rPr>
          <w:rStyle w:val="apple-converted-space"/>
          <w:rFonts w:ascii="inherit" w:hAnsi="inherit"/>
          <w:color w:val="000000"/>
          <w:sz w:val="26"/>
          <w:szCs w:val="26"/>
        </w:rPr>
        <w:t> </w:t>
      </w:r>
      <w:r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processes run much faster</w:t>
      </w:r>
    </w:p>
    <w:p w:rsidR="00CA03C4" w:rsidRDefault="00CA03C4" w:rsidP="007424AF">
      <w:pPr>
        <w:rPr>
          <w:b/>
          <w:bCs/>
        </w:rPr>
      </w:pPr>
    </w:p>
    <w:p w:rsidR="00DC3B5B" w:rsidRDefault="00DC3B5B" w:rsidP="007424AF">
      <w:pPr>
        <w:rPr>
          <w:b/>
          <w:bCs/>
        </w:rPr>
      </w:pPr>
    </w:p>
    <w:p w:rsidR="006D72BF" w:rsidRPr="006D72BF" w:rsidRDefault="006D72BF" w:rsidP="006D72BF">
      <w:pPr>
        <w:pStyle w:val="Heading1"/>
        <w:shd w:val="clear" w:color="auto" w:fill="FFFFFF"/>
        <w:spacing w:before="0" w:after="300" w:line="645" w:lineRule="atLeast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>Top 10 Git Tutorials for Beginners</w:t>
      </w:r>
    </w:p>
    <w:p w:rsidR="006D72BF" w:rsidRDefault="006D72BF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6D72BF">
        <w:rPr>
          <w:rFonts w:ascii="Arial" w:hAnsi="Arial" w:cs="Arial"/>
          <w:color w:val="000000"/>
          <w:sz w:val="30"/>
          <w:szCs w:val="30"/>
          <w:shd w:val="clear" w:color="auto" w:fill="FFFFFF"/>
        </w:rPr>
        <w:t>http://sixrevisions.com/resources/git-tutorials-beginners/</w:t>
      </w:r>
    </w:p>
    <w:p w:rsidR="006D72BF" w:rsidRDefault="006D72BF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8929CD" w:rsidRDefault="008929C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8929CD" w:rsidRDefault="008929CD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3B53D1" w:rsidRDefault="003B53D1"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Tutorial </w:t>
      </w:r>
      <w:proofErr w:type="gram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For</w:t>
      </w:r>
      <w:proofErr w:type="gram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Beginners -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Basics for Mac or Windows &amp; Source Control Basics:</w:t>
      </w:r>
    </w:p>
    <w:p w:rsidR="00AC14B2" w:rsidRDefault="00616AAC">
      <w:hyperlink r:id="rId16" w:history="1">
        <w:r w:rsidR="003B53D1" w:rsidRPr="00B1319F">
          <w:rPr>
            <w:rStyle w:val="Hyperlink"/>
          </w:rPr>
          <w:t>https://www.youtube.com/watch?v=0fKg7e37bQE</w:t>
        </w:r>
      </w:hyperlink>
    </w:p>
    <w:p w:rsidR="003B53D1" w:rsidRDefault="00B05996">
      <w:r>
        <w:t xml:space="preserve">This video has over 1 million views. </w:t>
      </w:r>
    </w:p>
    <w:p w:rsidR="00B05996" w:rsidRPr="00B05996" w:rsidRDefault="00B05996" w:rsidP="00B05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AU"/>
        </w:rPr>
      </w:pPr>
      <w:r w:rsidRPr="00B0599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AU"/>
        </w:rPr>
        <w:t>Published on 16 Jan 2014</w:t>
      </w:r>
    </w:p>
    <w:p w:rsidR="00B05996" w:rsidRPr="00B05996" w:rsidRDefault="00B05996" w:rsidP="00B05996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AU"/>
        </w:rPr>
      </w:pPr>
      <w:proofErr w:type="spellStart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>Github</w:t>
      </w:r>
      <w:proofErr w:type="spellEnd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 xml:space="preserve"> Tutorial For Beginners - learn </w:t>
      </w:r>
      <w:proofErr w:type="spellStart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>Github</w:t>
      </w:r>
      <w:proofErr w:type="spellEnd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 xml:space="preserve"> for Mac or </w:t>
      </w:r>
      <w:proofErr w:type="spellStart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>Github</w:t>
      </w:r>
      <w:proofErr w:type="spellEnd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 xml:space="preserve"> for windows</w:t>
      </w:r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br/>
      </w:r>
      <w:proofErr w:type="gramStart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>If</w:t>
      </w:r>
      <w:proofErr w:type="gramEnd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 xml:space="preserve"> you've been wanting to learn </w:t>
      </w:r>
      <w:proofErr w:type="spellStart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>Github</w:t>
      </w:r>
      <w:proofErr w:type="spellEnd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 xml:space="preserve">, now's the perfect time! </w:t>
      </w:r>
      <w:proofErr w:type="spellStart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>Github</w:t>
      </w:r>
      <w:proofErr w:type="spellEnd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 xml:space="preserve"> is seen as a big requirement by most employers these days and is very critical to business workflow. This </w:t>
      </w:r>
      <w:proofErr w:type="spellStart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>Github</w:t>
      </w:r>
      <w:proofErr w:type="spellEnd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 xml:space="preserve"> tutorial will cover the basics of how to use </w:t>
      </w:r>
      <w:proofErr w:type="spellStart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>Github</w:t>
      </w:r>
      <w:proofErr w:type="spellEnd"/>
      <w:r w:rsidRPr="00B05996">
        <w:rPr>
          <w:rFonts w:ascii="Arial" w:eastAsia="Times New Roman" w:hAnsi="Arial" w:cs="Arial"/>
          <w:color w:val="333333"/>
          <w:sz w:val="20"/>
          <w:szCs w:val="20"/>
          <w:lang w:eastAsia="en-AU"/>
        </w:rPr>
        <w:t xml:space="preserve"> and the command line.</w:t>
      </w:r>
    </w:p>
    <w:p w:rsidR="00B05996" w:rsidRDefault="00B05996"/>
    <w:p w:rsidR="00675FDE" w:rsidRDefault="00675FDE"/>
    <w:p w:rsidR="00AE3326" w:rsidRDefault="00AE3326"/>
    <w:p w:rsidR="00AE3326" w:rsidRDefault="00AE3326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GITHUB PULL REQUEST, Branching, Merging &amp; Team Workflow</w:t>
      </w:r>
    </w:p>
    <w:p w:rsidR="00AE3326" w:rsidRDefault="00616AAC">
      <w:hyperlink r:id="rId17" w:history="1">
        <w:r w:rsidR="00AE3326" w:rsidRPr="00B1319F">
          <w:rPr>
            <w:rStyle w:val="Hyperlink"/>
          </w:rPr>
          <w:t>https://www.youtube.com/watch?v=oFYyTZwMyAg</w:t>
        </w:r>
      </w:hyperlink>
    </w:p>
    <w:p w:rsidR="00AE3326" w:rsidRDefault="00AE332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Pull Requests are an integral part of Team Workflow. This video covers how to make a new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feature branch, merge that branch, handle merge conflicts, submit a pull request, discuss the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pull request, and ultimately merge that pull into the master branch of your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repository.</w:t>
      </w:r>
    </w:p>
    <w:p w:rsidR="00A118D1" w:rsidRDefault="00A118D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118D1" w:rsidRDefault="00A118D1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How to use GitHub for Beginners</w:t>
      </w:r>
    </w:p>
    <w:p w:rsidR="00A118D1" w:rsidRDefault="00616AAC">
      <w:hyperlink r:id="rId18" w:history="1">
        <w:r w:rsidR="00A118D1" w:rsidRPr="00B1319F">
          <w:rPr>
            <w:rStyle w:val="Hyperlink"/>
          </w:rPr>
          <w:t>https://www.youtube.com/watch?v=E8TXME3bzNs</w:t>
        </w:r>
      </w:hyperlink>
    </w:p>
    <w:p w:rsidR="00A118D1" w:rsidRDefault="00A118D1"/>
    <w:p w:rsidR="00800FC5" w:rsidRDefault="00800FC5" w:rsidP="00800FC5"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lastRenderedPageBreak/>
        <w:t>HOW TO DO THE GITHUB (The Absolute Basics)</w:t>
      </w:r>
    </w:p>
    <w:p w:rsidR="00800FC5" w:rsidRPr="00800FC5" w:rsidRDefault="00616AAC">
      <w:hyperlink r:id="rId19" w:history="1">
        <w:r w:rsidR="00800FC5" w:rsidRPr="00B1319F">
          <w:rPr>
            <w:rStyle w:val="Hyperlink"/>
          </w:rPr>
          <w:t>https://www.youtube.com/watch?v=EUvmCuPjHD4</w:t>
        </w:r>
      </w:hyperlink>
    </w:p>
    <w:p w:rsidR="004C102A" w:rsidRDefault="004C102A" w:rsidP="004C10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</w:rPr>
        <w:t>Published on 2 Mar 2016</w:t>
      </w:r>
    </w:p>
    <w:p w:rsidR="004C102A" w:rsidRDefault="004C102A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This is also a good read if my video isn't your cup of tea: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0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https://guides.github.com/activities/...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The GUI application: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1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https://desktop.github.com/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Community Challenge Information: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2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https://www.reddit.com/r/TheHappieMak...</w:t>
        </w:r>
      </w:hyperlink>
    </w:p>
    <w:p w:rsidR="00012B9F" w:rsidRDefault="00012B9F">
      <w:pPr>
        <w:rPr>
          <w:rFonts w:ascii="Arial" w:hAnsi="Arial" w:cs="Arial"/>
          <w:color w:val="333333"/>
          <w:sz w:val="20"/>
          <w:szCs w:val="20"/>
        </w:rPr>
      </w:pPr>
    </w:p>
    <w:p w:rsidR="00012B9F" w:rsidRDefault="00012B9F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How to Get Started with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- Beginner Tutorial</w:t>
      </w:r>
    </w:p>
    <w:p w:rsidR="00012B9F" w:rsidRDefault="00616AAC">
      <w:pPr>
        <w:rPr>
          <w:rFonts w:ascii="Arial" w:hAnsi="Arial" w:cs="Arial"/>
          <w:color w:val="333333"/>
          <w:sz w:val="20"/>
          <w:szCs w:val="20"/>
        </w:rPr>
      </w:pPr>
      <w:hyperlink r:id="rId23" w:history="1">
        <w:r w:rsidR="00012B9F" w:rsidRPr="00B1319F">
          <w:rPr>
            <w:rStyle w:val="Hyperlink"/>
            <w:rFonts w:ascii="Arial" w:hAnsi="Arial" w:cs="Arial"/>
            <w:sz w:val="20"/>
            <w:szCs w:val="20"/>
          </w:rPr>
          <w:t>https://www.youtube.com/watch?v=73I5dRucCds</w:t>
        </w:r>
      </w:hyperlink>
    </w:p>
    <w:p w:rsidR="00012B9F" w:rsidRPr="008029F4" w:rsidRDefault="00E41380" w:rsidP="008029F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AU"/>
        </w:rPr>
      </w:pPr>
      <w:r w:rsidRPr="00E41380">
        <w:rPr>
          <w:rFonts w:ascii="Arial" w:eastAsia="Times New Roman" w:hAnsi="Arial" w:cs="Arial"/>
          <w:color w:val="333333"/>
          <w:sz w:val="20"/>
          <w:szCs w:val="20"/>
          <w:lang w:eastAsia="en-AU"/>
        </w:rPr>
        <w:t xml:space="preserve">Lecture style tutorial for beginners wanting to learn how to use </w:t>
      </w:r>
      <w:proofErr w:type="spellStart"/>
      <w:r w:rsidRPr="00E41380">
        <w:rPr>
          <w:rFonts w:ascii="Arial" w:eastAsia="Times New Roman" w:hAnsi="Arial" w:cs="Arial"/>
          <w:color w:val="333333"/>
          <w:sz w:val="20"/>
          <w:szCs w:val="20"/>
          <w:lang w:eastAsia="en-AU"/>
        </w:rPr>
        <w:t>Github</w:t>
      </w:r>
      <w:proofErr w:type="spellEnd"/>
      <w:r w:rsidRPr="00E41380">
        <w:rPr>
          <w:rFonts w:ascii="Arial" w:eastAsia="Times New Roman" w:hAnsi="Arial" w:cs="Arial"/>
          <w:color w:val="333333"/>
          <w:sz w:val="20"/>
          <w:szCs w:val="20"/>
          <w:lang w:eastAsia="en-AU"/>
        </w:rPr>
        <w:t xml:space="preserve"> with the </w:t>
      </w:r>
      <w:proofErr w:type="spellStart"/>
      <w:r w:rsidRPr="00E41380">
        <w:rPr>
          <w:rFonts w:ascii="Arial" w:eastAsia="Times New Roman" w:hAnsi="Arial" w:cs="Arial"/>
          <w:color w:val="333333"/>
          <w:sz w:val="20"/>
          <w:szCs w:val="20"/>
          <w:lang w:eastAsia="en-AU"/>
        </w:rPr>
        <w:t>Github</w:t>
      </w:r>
      <w:proofErr w:type="spellEnd"/>
      <w:r w:rsidRPr="00E41380">
        <w:rPr>
          <w:rFonts w:ascii="Arial" w:eastAsia="Times New Roman" w:hAnsi="Arial" w:cs="Arial"/>
          <w:color w:val="333333"/>
          <w:sz w:val="20"/>
          <w:szCs w:val="20"/>
          <w:lang w:eastAsia="en-AU"/>
        </w:rPr>
        <w:t xml:space="preserve"> bash</w:t>
      </w:r>
    </w:p>
    <w:p w:rsidR="00976E7D" w:rsidRDefault="00976E7D" w:rsidP="00976E7D">
      <w:pPr>
        <w:pStyle w:val="Heading1"/>
      </w:pPr>
      <w:r>
        <w:t>What is GitHub?</w:t>
      </w:r>
    </w:p>
    <w:p w:rsidR="00976E7D" w:rsidRDefault="00616AAC">
      <w:hyperlink r:id="rId24" w:history="1">
        <w:r w:rsidR="00976E7D" w:rsidRPr="00B1319F">
          <w:rPr>
            <w:rStyle w:val="Hyperlink"/>
          </w:rPr>
          <w:t>https://en.wikipedia.org/wiki/GitHub</w:t>
        </w:r>
      </w:hyperlink>
    </w:p>
    <w:p w:rsidR="00976E7D" w:rsidRDefault="00976E7D"/>
    <w:p w:rsidR="00400B6F" w:rsidRDefault="00400B6F">
      <w:r>
        <w:rPr>
          <w:rFonts w:ascii="Benton Sans" w:hAnsi="Benton Sans"/>
          <w:color w:val="000000"/>
          <w:sz w:val="26"/>
          <w:szCs w:val="26"/>
          <w:shd w:val="clear" w:color="auto" w:fill="FFFFFF"/>
        </w:rPr>
        <w:t>Git is a</w:t>
      </w:r>
      <w:r>
        <w:rPr>
          <w:rStyle w:val="apple-converted-space"/>
          <w:rFonts w:ascii="Benton Sans" w:hAnsi="Benton Sans"/>
          <w:color w:val="000000"/>
          <w:sz w:val="26"/>
          <w:szCs w:val="26"/>
          <w:shd w:val="clear" w:color="auto" w:fill="FFFFFF"/>
        </w:rPr>
        <w:t> </w:t>
      </w:r>
      <w:r>
        <w:rPr>
          <w:rStyle w:val="Strong"/>
          <w:rFonts w:ascii="Benton Sans" w:hAnsi="Benton Sans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free open-source Version Control System. </w:t>
      </w:r>
    </w:p>
    <w:p w:rsidR="00FD63E5" w:rsidRDefault="00976E7D">
      <w:r>
        <w:rPr>
          <w:b/>
          <w:bCs/>
          <w:lang w:val="en"/>
        </w:rPr>
        <w:t>GitHub</w:t>
      </w:r>
      <w:r>
        <w:rPr>
          <w:lang w:val="en"/>
        </w:rPr>
        <w:t xml:space="preserve"> is a web-based </w:t>
      </w:r>
      <w:r w:rsidR="00936EF6">
        <w:rPr>
          <w:lang w:val="en"/>
        </w:rPr>
        <w:t xml:space="preserve">tool for version </w:t>
      </w:r>
      <w:proofErr w:type="gramStart"/>
      <w:r w:rsidR="00936EF6">
        <w:rPr>
          <w:lang w:val="en"/>
        </w:rPr>
        <w:t xml:space="preserve">control  </w:t>
      </w:r>
      <w:r w:rsidR="00565139">
        <w:rPr>
          <w:lang w:val="en"/>
        </w:rPr>
        <w:t>(</w:t>
      </w:r>
      <w:proofErr w:type="gramEnd"/>
      <w:r w:rsidR="005373F1">
        <w:fldChar w:fldCharType="begin"/>
      </w:r>
      <w:r w:rsidR="005373F1">
        <w:instrText xml:space="preserve"> HYPERLINK "https://en.wikipedia.org/wiki/Source_code_management" \o "Source code management" </w:instrText>
      </w:r>
      <w:r w:rsidR="005373F1">
        <w:fldChar w:fldCharType="separate"/>
      </w:r>
      <w:r w:rsidR="00936EF6">
        <w:rPr>
          <w:rStyle w:val="Hyperlink"/>
          <w:lang w:val="en"/>
        </w:rPr>
        <w:t>source code management</w:t>
      </w:r>
      <w:r w:rsidR="005373F1">
        <w:rPr>
          <w:rStyle w:val="Hyperlink"/>
          <w:lang w:val="en"/>
        </w:rPr>
        <w:fldChar w:fldCharType="end"/>
      </w:r>
      <w:r w:rsidR="00565139">
        <w:rPr>
          <w:rStyle w:val="Hyperlink"/>
          <w:lang w:val="en"/>
        </w:rPr>
        <w:t>)</w:t>
      </w:r>
      <w:r w:rsidR="00936EF6">
        <w:rPr>
          <w:lang w:val="en"/>
        </w:rPr>
        <w:t xml:space="preserve"> and team collaboration for software development.  It also offers</w:t>
      </w:r>
      <w:r>
        <w:rPr>
          <w:lang w:val="en"/>
        </w:rPr>
        <w:t xml:space="preserve"> </w:t>
      </w:r>
      <w:hyperlink r:id="rId25" w:tooltip="Internet hosting service" w:history="1">
        <w:r>
          <w:rPr>
            <w:rStyle w:val="Hyperlink"/>
            <w:lang w:val="en"/>
          </w:rPr>
          <w:t>Internet hosting service</w:t>
        </w:r>
      </w:hyperlink>
      <w:r>
        <w:rPr>
          <w:lang w:val="en"/>
        </w:rPr>
        <w:t xml:space="preserve">. </w:t>
      </w:r>
      <w:r w:rsidR="00936EF6">
        <w:rPr>
          <w:lang w:val="en"/>
        </w:rPr>
        <w:t xml:space="preserve"> </w:t>
      </w:r>
      <w:r w:rsidR="00FD63E5">
        <w:rPr>
          <w:lang w:val="en"/>
        </w:rPr>
        <w:t xml:space="preserve"> </w:t>
      </w:r>
      <w:proofErr w:type="spellStart"/>
      <w:r w:rsidR="00FD63E5">
        <w:t>Github</w:t>
      </w:r>
      <w:proofErr w:type="spellEnd"/>
      <w:r w:rsidR="00FD63E5">
        <w:t xml:space="preserve"> is mainly for free </w:t>
      </w:r>
      <w:proofErr w:type="spellStart"/>
      <w:r w:rsidR="00FD63E5">
        <w:t>OpenSource</w:t>
      </w:r>
      <w:proofErr w:type="spellEnd"/>
      <w:r w:rsidR="00FD63E5">
        <w:t xml:space="preserve"> projects but it also offers plans for private projects. </w:t>
      </w:r>
    </w:p>
    <w:p w:rsidR="00AC1D7A" w:rsidRPr="00A763E3" w:rsidRDefault="00400B6F">
      <w:pPr>
        <w:rPr>
          <w:rFonts w:ascii="Benton Sans" w:hAnsi="Benton Sans"/>
          <w:color w:val="000000"/>
          <w:sz w:val="26"/>
          <w:szCs w:val="26"/>
          <w:shd w:val="clear" w:color="auto" w:fill="FFFFFF"/>
        </w:rPr>
      </w:pPr>
      <w:r>
        <w:rPr>
          <w:rStyle w:val="apple-converted-space"/>
          <w:rFonts w:ascii="Benton Sans" w:hAnsi="Benton Sans"/>
          <w:color w:val="000000"/>
          <w:sz w:val="26"/>
          <w:szCs w:val="26"/>
          <w:shd w:val="clear" w:color="auto" w:fill="FFFFFF"/>
        </w:rPr>
        <w:t> </w:t>
      </w:r>
      <w:r>
        <w:rPr>
          <w:rFonts w:ascii="Benton Sans" w:hAnsi="Benton Sans"/>
          <w:color w:val="000000"/>
          <w:sz w:val="26"/>
          <w:szCs w:val="26"/>
          <w:shd w:val="clear" w:color="auto" w:fill="FFFFFF"/>
        </w:rPr>
        <w:t>GitHub is a</w:t>
      </w:r>
      <w:r>
        <w:rPr>
          <w:rStyle w:val="apple-converted-space"/>
          <w:rFonts w:ascii="Benton Sans" w:hAnsi="Benton Sans"/>
          <w:color w:val="000000"/>
          <w:sz w:val="26"/>
          <w:szCs w:val="26"/>
          <w:shd w:val="clear" w:color="auto" w:fill="FFFFFF"/>
        </w:rPr>
        <w:t> </w:t>
      </w:r>
      <w:hyperlink r:id="rId26" w:tooltip="distributed version control system" w:history="1">
        <w:r>
          <w:rPr>
            <w:rStyle w:val="Hyperlink"/>
            <w:rFonts w:ascii="inherit" w:hAnsi="inherit"/>
            <w:b/>
            <w:bCs/>
            <w:color w:val="0C7FD7"/>
            <w:sz w:val="26"/>
            <w:szCs w:val="26"/>
            <w:bdr w:val="none" w:sz="0" w:space="0" w:color="auto" w:frame="1"/>
            <w:shd w:val="clear" w:color="auto" w:fill="FFFFFF"/>
          </w:rPr>
          <w:t>distributed version control system</w:t>
        </w:r>
      </w:hyperlink>
      <w:r>
        <w:rPr>
          <w:rFonts w:ascii="Benton Sans" w:hAnsi="Benton Sans"/>
          <w:color w:val="000000"/>
          <w:sz w:val="26"/>
          <w:szCs w:val="26"/>
          <w:shd w:val="clear" w:color="auto" w:fill="FFFFFF"/>
        </w:rPr>
        <w:t>. This means that every user has a complete copy of the repository data stored locally on their machine.</w:t>
      </w:r>
      <w:r w:rsidR="005A5436">
        <w:rPr>
          <w:rFonts w:ascii="Benton Sans" w:hAnsi="Benton Sans"/>
          <w:color w:val="000000"/>
          <w:sz w:val="26"/>
          <w:szCs w:val="26"/>
          <w:shd w:val="clear" w:color="auto" w:fill="FFFFFF"/>
        </w:rPr>
        <w:t xml:space="preserve"> Therefore, users can work offline and there is no single point of failure. </w:t>
      </w:r>
      <w:r>
        <w:rPr>
          <w:rFonts w:ascii="Benton Sans" w:hAnsi="Benton Sans"/>
          <w:color w:val="000000"/>
          <w:sz w:val="26"/>
          <w:szCs w:val="26"/>
          <w:shd w:val="clear" w:color="auto" w:fill="FFFFFF"/>
        </w:rPr>
        <w:t xml:space="preserve"> </w:t>
      </w:r>
    </w:p>
    <w:p w:rsidR="008330CA" w:rsidRDefault="00976E7D">
      <w:r>
        <w:rPr>
          <w:lang w:val="en"/>
        </w:rPr>
        <w:t xml:space="preserve">It provides </w:t>
      </w:r>
      <w:hyperlink r:id="rId27" w:tooltip="Access control" w:history="1">
        <w:r>
          <w:rPr>
            <w:rStyle w:val="Hyperlink"/>
            <w:lang w:val="en"/>
          </w:rPr>
          <w:t>access control</w:t>
        </w:r>
      </w:hyperlink>
      <w:r>
        <w:rPr>
          <w:lang w:val="en"/>
        </w:rPr>
        <w:t xml:space="preserve"> and several collaboration features such as </w:t>
      </w:r>
      <w:hyperlink r:id="rId28" w:tooltip="Bug tracking system" w:history="1">
        <w:r>
          <w:rPr>
            <w:rStyle w:val="Hyperlink"/>
            <w:lang w:val="en"/>
          </w:rPr>
          <w:t>bug tracking</w:t>
        </w:r>
      </w:hyperlink>
      <w:r>
        <w:rPr>
          <w:lang w:val="en"/>
        </w:rPr>
        <w:t xml:space="preserve">, </w:t>
      </w:r>
      <w:hyperlink r:id="rId29" w:tooltip="Software feature" w:history="1">
        <w:r>
          <w:rPr>
            <w:rStyle w:val="Hyperlink"/>
            <w:lang w:val="en"/>
          </w:rPr>
          <w:t>feature requests</w:t>
        </w:r>
      </w:hyperlink>
      <w:r>
        <w:rPr>
          <w:lang w:val="en"/>
        </w:rPr>
        <w:t xml:space="preserve">, </w:t>
      </w:r>
      <w:hyperlink r:id="rId30" w:tooltip="Task management" w:history="1">
        <w:r>
          <w:rPr>
            <w:rStyle w:val="Hyperlink"/>
            <w:lang w:val="en"/>
          </w:rPr>
          <w:t>task management</w:t>
        </w:r>
      </w:hyperlink>
      <w:r>
        <w:rPr>
          <w:lang w:val="en"/>
        </w:rPr>
        <w:t xml:space="preserve">, and </w:t>
      </w:r>
      <w:hyperlink r:id="rId31" w:tooltip="Wiki" w:history="1">
        <w:r>
          <w:rPr>
            <w:rStyle w:val="Hyperlink"/>
            <w:lang w:val="en"/>
          </w:rPr>
          <w:t>wikis</w:t>
        </w:r>
      </w:hyperlink>
      <w:r>
        <w:rPr>
          <w:lang w:val="en"/>
        </w:rPr>
        <w:t xml:space="preserve"> for every project.</w:t>
      </w:r>
    </w:p>
    <w:p w:rsidR="008330CA" w:rsidRPr="008330CA" w:rsidRDefault="008330CA" w:rsidP="008330C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GitHub is mostly used for code. However, it also </w:t>
      </w:r>
      <w:r w:rsidRPr="008330CA">
        <w:rPr>
          <w:rFonts w:ascii="Arial" w:hAnsi="Arial" w:cs="Arial"/>
          <w:color w:val="222222"/>
          <w:sz w:val="21"/>
          <w:szCs w:val="21"/>
        </w:rPr>
        <w:t>supports the following formats and features:</w:t>
      </w:r>
    </w:p>
    <w:p w:rsidR="008330CA" w:rsidRDefault="008330CA" w:rsidP="008330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AU"/>
        </w:rPr>
        <w:t>Documentation</w:t>
      </w:r>
    </w:p>
    <w:p w:rsidR="008330CA" w:rsidRDefault="008330CA" w:rsidP="008330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AU"/>
        </w:rPr>
        <w:t xml:space="preserve">Small website hosting: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URL format is GitHub pages is: http://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username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.github.io</w:t>
      </w:r>
    </w:p>
    <w:p w:rsidR="008330CA" w:rsidRPr="008330CA" w:rsidRDefault="008330CA" w:rsidP="008330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AU"/>
        </w:rPr>
        <w:t>Issue tracking</w:t>
      </w:r>
    </w:p>
    <w:p w:rsidR="00976E7D" w:rsidRDefault="00976E7D"/>
    <w:p w:rsidR="008929CD" w:rsidRPr="00846A09" w:rsidRDefault="00F65FE5">
      <w:pPr>
        <w:rPr>
          <w:color w:val="FF0000"/>
        </w:rPr>
      </w:pPr>
      <w:r w:rsidRPr="00846A09">
        <w:rPr>
          <w:color w:val="FF0000"/>
        </w:rPr>
        <w:t xml:space="preserve">Note: by default, it is public.  Public </w:t>
      </w:r>
      <w:r w:rsidR="008A293F">
        <w:rPr>
          <w:color w:val="FF0000"/>
        </w:rPr>
        <w:t xml:space="preserve">repository </w:t>
      </w:r>
      <w:r w:rsidRPr="00846A09">
        <w:rPr>
          <w:color w:val="FF0000"/>
        </w:rPr>
        <w:t xml:space="preserve">is free.   Do make sure you make your project private.  </w:t>
      </w:r>
      <w:r w:rsidR="00D7261A" w:rsidRPr="00846A09">
        <w:rPr>
          <w:color w:val="FF0000"/>
        </w:rPr>
        <w:t xml:space="preserve">There </w:t>
      </w:r>
      <w:proofErr w:type="gramStart"/>
      <w:r w:rsidR="00D7261A" w:rsidRPr="00846A09">
        <w:rPr>
          <w:color w:val="FF0000"/>
        </w:rPr>
        <w:t>is small fees</w:t>
      </w:r>
      <w:proofErr w:type="gramEnd"/>
      <w:r w:rsidR="00D7261A" w:rsidRPr="00846A09">
        <w:rPr>
          <w:color w:val="FF0000"/>
        </w:rPr>
        <w:t xml:space="preserve"> associated with private repository (</w:t>
      </w:r>
      <w:r w:rsidRPr="00846A09">
        <w:rPr>
          <w:color w:val="FF0000"/>
        </w:rPr>
        <w:t>less than $10 per month</w:t>
      </w:r>
      <w:r w:rsidR="00D7261A" w:rsidRPr="00846A09">
        <w:rPr>
          <w:color w:val="FF0000"/>
        </w:rPr>
        <w:t>)</w:t>
      </w:r>
      <w:r w:rsidRPr="00846A09">
        <w:rPr>
          <w:color w:val="FF0000"/>
        </w:rPr>
        <w:t xml:space="preserve">. </w:t>
      </w:r>
    </w:p>
    <w:p w:rsidR="00D7261A" w:rsidRDefault="00D7261A"/>
    <w:p w:rsidR="008929CD" w:rsidRDefault="008929CD"/>
    <w:p w:rsidR="002D0ACE" w:rsidRDefault="0025085F">
      <w:r>
        <w:t>Git/</w:t>
      </w:r>
      <w:r w:rsidR="002D0ACE">
        <w:t xml:space="preserve">GitHub Terms: </w:t>
      </w:r>
    </w:p>
    <w:p w:rsidR="002D0ACE" w:rsidRDefault="002D0ACE" w:rsidP="002D0ACE">
      <w:pPr>
        <w:pStyle w:val="ListParagraph"/>
        <w:numPr>
          <w:ilvl w:val="0"/>
          <w:numId w:val="3"/>
        </w:numPr>
      </w:pPr>
      <w:r>
        <w:lastRenderedPageBreak/>
        <w:t>Repository : a project</w:t>
      </w:r>
    </w:p>
    <w:p w:rsidR="00491E2C" w:rsidRDefault="00491E2C" w:rsidP="002D0ACE">
      <w:pPr>
        <w:pStyle w:val="ListParagraph"/>
        <w:numPr>
          <w:ilvl w:val="0"/>
          <w:numId w:val="3"/>
        </w:numPr>
      </w:pPr>
      <w:r>
        <w:t>Commit: submit a working version</w:t>
      </w:r>
    </w:p>
    <w:p w:rsidR="00F65FE5" w:rsidRDefault="00F65FE5" w:rsidP="002D0ACE">
      <w:pPr>
        <w:pStyle w:val="ListParagraph"/>
        <w:numPr>
          <w:ilvl w:val="0"/>
          <w:numId w:val="3"/>
        </w:numPr>
      </w:pPr>
      <w:r>
        <w:t xml:space="preserve">Cloning vs </w:t>
      </w:r>
    </w:p>
    <w:p w:rsidR="0089049B" w:rsidRDefault="0089049B" w:rsidP="004C102A"/>
    <w:p w:rsidR="00CA2BC9" w:rsidRDefault="00CA2BC9" w:rsidP="004C102A">
      <w:r>
        <w:t xml:space="preserve">GitHub help: </w:t>
      </w:r>
      <w:r w:rsidRPr="00CA2BC9">
        <w:t>https://help.github.com/categories/bootcamp/</w:t>
      </w:r>
    </w:p>
    <w:p w:rsidR="00CA2BC9" w:rsidRDefault="00616AAC" w:rsidP="00CA2BC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333333"/>
          <w:sz w:val="23"/>
          <w:szCs w:val="23"/>
        </w:rPr>
      </w:pPr>
      <w:hyperlink r:id="rId32" w:history="1">
        <w:r w:rsidR="00CA2BC9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  <w:bdr w:val="none" w:sz="0" w:space="0" w:color="auto" w:frame="1"/>
          </w:rPr>
          <w:t>Set Up Git</w:t>
        </w:r>
      </w:hyperlink>
    </w:p>
    <w:p w:rsidR="00CA2BC9" w:rsidRDefault="00616AAC" w:rsidP="00CA2BC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333333"/>
          <w:sz w:val="23"/>
          <w:szCs w:val="23"/>
        </w:rPr>
      </w:pPr>
      <w:hyperlink r:id="rId33" w:history="1">
        <w:r w:rsidR="00CA2BC9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  <w:bdr w:val="none" w:sz="0" w:space="0" w:color="auto" w:frame="1"/>
          </w:rPr>
          <w:t>Create A Repo</w:t>
        </w:r>
      </w:hyperlink>
    </w:p>
    <w:p w:rsidR="00CA2BC9" w:rsidRDefault="00616AAC" w:rsidP="00CA2BC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333333"/>
          <w:sz w:val="23"/>
          <w:szCs w:val="23"/>
        </w:rPr>
      </w:pPr>
      <w:hyperlink r:id="rId34" w:history="1">
        <w:r w:rsidR="00CA2BC9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  <w:bdr w:val="none" w:sz="0" w:space="0" w:color="auto" w:frame="1"/>
          </w:rPr>
          <w:t>Fork A Repo</w:t>
        </w:r>
      </w:hyperlink>
    </w:p>
    <w:p w:rsidR="00CA2BC9" w:rsidRDefault="00616AAC" w:rsidP="00CA2BC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333333"/>
          <w:sz w:val="23"/>
          <w:szCs w:val="23"/>
        </w:rPr>
      </w:pPr>
      <w:hyperlink r:id="rId35" w:history="1">
        <w:r w:rsidR="00CA2BC9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  <w:bdr w:val="none" w:sz="0" w:space="0" w:color="auto" w:frame="1"/>
          </w:rPr>
          <w:t>Be Social</w:t>
        </w:r>
      </w:hyperlink>
    </w:p>
    <w:p w:rsidR="00CA2BC9" w:rsidRDefault="00CA2BC9" w:rsidP="004C102A"/>
    <w:p w:rsidR="000B2DBD" w:rsidRPr="000B2DBD" w:rsidRDefault="000B2DBD" w:rsidP="000B2DBD">
      <w:pPr>
        <w:pStyle w:val="Heading2"/>
        <w:shd w:val="clear" w:color="auto" w:fill="1E8184"/>
        <w:spacing w:before="0" w:after="240"/>
        <w:jc w:val="center"/>
        <w:textAlignment w:val="baseline"/>
        <w:rPr>
          <w:rFonts w:ascii="Segoe UI" w:hAnsi="Segoe UI" w:cs="Segoe UI"/>
          <w:b w:val="0"/>
          <w:bCs w:val="0"/>
          <w:color w:val="FFFFFF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FFFFFF"/>
          <w:sz w:val="42"/>
          <w:szCs w:val="42"/>
        </w:rPr>
        <w:t>Your GitHub workflow in one native app</w:t>
      </w:r>
    </w:p>
    <w:p w:rsidR="007F097D" w:rsidRDefault="007F097D" w:rsidP="007F097D">
      <w:r>
        <w:t xml:space="preserve">What you need to do: </w:t>
      </w:r>
    </w:p>
    <w:p w:rsidR="007F097D" w:rsidRDefault="007F097D" w:rsidP="007F097D">
      <w:pPr>
        <w:pStyle w:val="ListParagraph"/>
        <w:numPr>
          <w:ilvl w:val="0"/>
          <w:numId w:val="1"/>
        </w:numPr>
      </w:pPr>
      <w:r>
        <w:t>Create a GitHub account (free)</w:t>
      </w:r>
    </w:p>
    <w:p w:rsidR="00B75158" w:rsidRDefault="00B75158" w:rsidP="00AC4E70">
      <w:pPr>
        <w:pStyle w:val="ListParagraph"/>
        <w:numPr>
          <w:ilvl w:val="0"/>
          <w:numId w:val="4"/>
        </w:numPr>
      </w:pPr>
      <w:r>
        <w:t xml:space="preserve">Sign up an account here: </w:t>
      </w:r>
      <w:r w:rsidR="00E41380">
        <w:t xml:space="preserve"> go to </w:t>
      </w:r>
      <w:proofErr w:type="spellStart"/>
      <w:r w:rsidR="00E41380">
        <w:t>GitGub</w:t>
      </w:r>
      <w:proofErr w:type="spellEnd"/>
      <w:r w:rsidR="00E41380">
        <w:t xml:space="preserve"> website: </w:t>
      </w:r>
      <w:r w:rsidR="00AC4E70">
        <w:t xml:space="preserve"> </w:t>
      </w:r>
      <w:r w:rsidR="00AC4E70" w:rsidRPr="00AC4E70">
        <w:t>https://github.com/</w:t>
      </w:r>
    </w:p>
    <w:p w:rsidR="00000CFC" w:rsidRDefault="00524D5C" w:rsidP="00524D5C">
      <w:pPr>
        <w:pStyle w:val="ListParagraph"/>
        <w:numPr>
          <w:ilvl w:val="0"/>
          <w:numId w:val="1"/>
        </w:numPr>
      </w:pPr>
      <w:r>
        <w:t xml:space="preserve">Set up Git </w:t>
      </w:r>
      <w:r w:rsidR="0034490B">
        <w:t>(</w:t>
      </w:r>
      <w:r w:rsidR="00CC229C">
        <w:t>download and install GitHub</w:t>
      </w:r>
      <w:r w:rsidR="0034490B">
        <w:t>)</w:t>
      </w:r>
      <w:r w:rsidR="00CC229C">
        <w:t xml:space="preserve">: </w:t>
      </w:r>
      <w:hyperlink r:id="rId36" w:history="1">
        <w:r w:rsidRPr="00745398">
          <w:rPr>
            <w:rStyle w:val="Hyperlink"/>
          </w:rPr>
          <w:t>https://help.github.com/articles/set-up-git/</w:t>
        </w:r>
      </w:hyperlink>
      <w:r>
        <w:t xml:space="preserve"> </w:t>
      </w:r>
    </w:p>
    <w:p w:rsidR="007F097D" w:rsidRDefault="00000CFC" w:rsidP="00000CFC">
      <w:pPr>
        <w:pStyle w:val="ListParagraph"/>
      </w:pPr>
      <w:r>
        <w:t xml:space="preserve">For Windows: </w:t>
      </w:r>
      <w:hyperlink r:id="rId37" w:history="1">
        <w:r w:rsidR="00C211D5" w:rsidRPr="00B1319F">
          <w:rPr>
            <w:rStyle w:val="Hyperlink"/>
          </w:rPr>
          <w:t>https://desktop.github.com/</w:t>
        </w:r>
      </w:hyperlink>
      <w:r w:rsidR="006C5ED6">
        <w:t xml:space="preserve"> </w:t>
      </w:r>
      <w:r w:rsidR="00301A89">
        <w:t xml:space="preserve">   </w:t>
      </w:r>
      <w:proofErr w:type="gramStart"/>
      <w:r w:rsidR="00301A89">
        <w:t xml:space="preserve">OR  </w:t>
      </w:r>
      <w:proofErr w:type="gramEnd"/>
      <w:r>
        <w:fldChar w:fldCharType="begin"/>
      </w:r>
      <w:r>
        <w:instrText xml:space="preserve"> HYPERLINK "</w:instrText>
      </w:r>
      <w:r w:rsidRPr="00301A89">
        <w:instrText>https://git-for-windows.github.io/</w:instrText>
      </w:r>
      <w:r>
        <w:instrText xml:space="preserve">" </w:instrText>
      </w:r>
      <w:r>
        <w:fldChar w:fldCharType="separate"/>
      </w:r>
      <w:r w:rsidRPr="00745398">
        <w:rPr>
          <w:rStyle w:val="Hyperlink"/>
        </w:rPr>
        <w:t>https://git-for-windows.github.io/</w:t>
      </w:r>
      <w:r>
        <w:fldChar w:fldCharType="end"/>
      </w:r>
    </w:p>
    <w:p w:rsidR="00000CFC" w:rsidRDefault="00000CFC" w:rsidP="00000CFC">
      <w:pPr>
        <w:pStyle w:val="ListParagraph"/>
      </w:pPr>
      <w:r>
        <w:t xml:space="preserve">For Mac: </w:t>
      </w:r>
    </w:p>
    <w:p w:rsidR="006C5ED6" w:rsidRDefault="00EA1862" w:rsidP="00EA1862">
      <w:pPr>
        <w:pStyle w:val="ListParagraph"/>
      </w:pPr>
      <w:r>
        <w:t xml:space="preserve">Just follow the installer instructions. </w:t>
      </w:r>
    </w:p>
    <w:p w:rsidR="008D38DE" w:rsidRDefault="00301A89" w:rsidP="008D38DE">
      <w:pPr>
        <w:pStyle w:val="ListParagraph"/>
        <w:numPr>
          <w:ilvl w:val="0"/>
          <w:numId w:val="1"/>
        </w:numPr>
      </w:pPr>
      <w:r>
        <w:t>Start a project/create a new repository (or copy/clone an existing one from GitHub directly)</w:t>
      </w:r>
    </w:p>
    <w:p w:rsidR="00301A89" w:rsidRDefault="008A293F" w:rsidP="00301A89">
      <w:pPr>
        <w:pStyle w:val="ListParagraph"/>
        <w:numPr>
          <w:ilvl w:val="0"/>
          <w:numId w:val="4"/>
        </w:numPr>
      </w:pPr>
      <w:r>
        <w:t>Use GUI</w:t>
      </w:r>
      <w:r w:rsidR="00B61801">
        <w:t xml:space="preserve"> (GitHub desktop)</w:t>
      </w:r>
      <w:r w:rsidR="00DD5DE5">
        <w:t>:</w:t>
      </w:r>
      <w:r w:rsidR="00B61801">
        <w:t xml:space="preserve"> </w:t>
      </w:r>
      <w:r>
        <w:t>create a new project/folder</w:t>
      </w:r>
      <w:r w:rsidR="00DD5DE5">
        <w:t xml:space="preserve"> (top-left corner +)</w:t>
      </w:r>
      <w:r>
        <w:t>, then</w:t>
      </w:r>
      <w:r w:rsidR="0098311A">
        <w:t xml:space="preserve"> copy y</w:t>
      </w:r>
      <w:r w:rsidR="00F86001">
        <w:t>our existing files there, then P</w:t>
      </w:r>
      <w:r w:rsidR="0098311A">
        <w:t>u</w:t>
      </w:r>
      <w:r w:rsidR="00F86001">
        <w:t>blish/pu</w:t>
      </w:r>
      <w:r w:rsidR="0098311A">
        <w:t>sh</w:t>
      </w:r>
      <w:r>
        <w:t xml:space="preserve"> </w:t>
      </w:r>
    </w:p>
    <w:p w:rsidR="008A293F" w:rsidRPr="008A293F" w:rsidRDefault="008065C5" w:rsidP="008A293F">
      <w:pPr>
        <w:pStyle w:val="ListParagraph"/>
        <w:numPr>
          <w:ilvl w:val="0"/>
          <w:numId w:val="4"/>
        </w:numPr>
      </w:pPr>
      <w:r>
        <w:t xml:space="preserve">Use Git Shell: </w:t>
      </w:r>
      <w:r w:rsidR="008A293F">
        <w:t>Using the command line t</w:t>
      </w:r>
      <w:r w:rsidR="008A293F" w:rsidRPr="008A293F">
        <w:rPr>
          <w:rFonts w:ascii="Benton Sans" w:hAnsi="Benton Sans"/>
          <w:color w:val="000000"/>
          <w:sz w:val="26"/>
          <w:szCs w:val="26"/>
          <w:shd w:val="clear" w:color="auto" w:fill="FFFFFF"/>
        </w:rPr>
        <w:t>o turn an existing folder into a Git repository</w:t>
      </w:r>
      <w:r w:rsidR="008A293F">
        <w:rPr>
          <w:rFonts w:ascii="Benton Sans" w:hAnsi="Benton Sans"/>
          <w:color w:val="000000"/>
          <w:sz w:val="26"/>
          <w:szCs w:val="26"/>
          <w:shd w:val="clear" w:color="auto" w:fill="FFFFFF"/>
        </w:rPr>
        <w:t>:</w:t>
      </w:r>
    </w:p>
    <w:p w:rsidR="008A293F" w:rsidRPr="008A293F" w:rsidRDefault="008A293F" w:rsidP="008A293F">
      <w:pPr>
        <w:pStyle w:val="ListParagraph"/>
        <w:numPr>
          <w:ilvl w:val="1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F8F8F2"/>
          <w:sz w:val="20"/>
          <w:szCs w:val="20"/>
          <w:bdr w:val="none" w:sz="0" w:space="0" w:color="auto" w:frame="1"/>
          <w:lang w:eastAsia="en-AU"/>
        </w:rPr>
      </w:pPr>
      <w:r w:rsidRPr="008A293F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  <w:lang w:eastAsia="en-AU"/>
        </w:rPr>
        <w:t>cd path/to/project</w:t>
      </w:r>
      <w:r w:rsidR="00F8600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  <w:lang w:eastAsia="en-AU"/>
        </w:rPr>
        <w:t xml:space="preserve">  (example: cd H:\D</w:t>
      </w:r>
      <w:r w:rsidR="004A35A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  <w:lang w:eastAsia="en-AU"/>
        </w:rPr>
        <w:t>ocuments\GitHub\test</w:t>
      </w:r>
      <w:r w:rsidR="00F8600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  <w:lang w:eastAsia="en-AU"/>
        </w:rPr>
        <w:t>)</w:t>
      </w:r>
    </w:p>
    <w:p w:rsidR="008A293F" w:rsidRPr="008A293F" w:rsidRDefault="008A293F" w:rsidP="008A293F">
      <w:pPr>
        <w:pStyle w:val="ListParagraph"/>
        <w:numPr>
          <w:ilvl w:val="1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F8F8F2"/>
          <w:sz w:val="20"/>
          <w:szCs w:val="20"/>
          <w:bdr w:val="none" w:sz="0" w:space="0" w:color="auto" w:frame="1"/>
          <w:lang w:eastAsia="en-AU"/>
        </w:rPr>
      </w:pPr>
      <w:r w:rsidRPr="008A293F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  <w:lang w:eastAsia="en-AU"/>
        </w:rPr>
        <w:t xml:space="preserve">git </w:t>
      </w:r>
      <w:proofErr w:type="spellStart"/>
      <w:r w:rsidRPr="008A293F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  <w:lang w:eastAsia="en-AU"/>
        </w:rPr>
        <w:t>init</w:t>
      </w:r>
      <w:proofErr w:type="spellEnd"/>
    </w:p>
    <w:p w:rsidR="008A293F" w:rsidRPr="008A293F" w:rsidRDefault="008A293F" w:rsidP="008A293F">
      <w:pPr>
        <w:pStyle w:val="ListParagraph"/>
        <w:numPr>
          <w:ilvl w:val="1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F8F8F2"/>
          <w:sz w:val="20"/>
          <w:szCs w:val="20"/>
          <w:bdr w:val="none" w:sz="0" w:space="0" w:color="auto" w:frame="1"/>
          <w:lang w:eastAsia="en-AU"/>
        </w:rPr>
      </w:pPr>
      <w:proofErr w:type="gramStart"/>
      <w:r w:rsidRPr="008A293F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  <w:lang w:eastAsia="en-AU"/>
        </w:rPr>
        <w:t>git</w:t>
      </w:r>
      <w:proofErr w:type="gramEnd"/>
      <w:r w:rsidRPr="008A293F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  <w:lang w:eastAsia="en-AU"/>
        </w:rPr>
        <w:t xml:space="preserve"> add .</w:t>
      </w:r>
    </w:p>
    <w:p w:rsidR="008A293F" w:rsidRPr="008A293F" w:rsidRDefault="008A293F" w:rsidP="008A293F">
      <w:pPr>
        <w:pStyle w:val="ListParagraph"/>
        <w:numPr>
          <w:ilvl w:val="1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8F8F2"/>
          <w:sz w:val="26"/>
          <w:szCs w:val="26"/>
          <w:lang w:eastAsia="en-AU"/>
        </w:rPr>
      </w:pPr>
      <w:r w:rsidRPr="008A293F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  <w:lang w:eastAsia="en-AU"/>
        </w:rPr>
        <w:t>git commit</w:t>
      </w:r>
    </w:p>
    <w:p w:rsidR="00013A2A" w:rsidRDefault="00013A2A" w:rsidP="00013A2A"/>
    <w:p w:rsidR="00090E2D" w:rsidRPr="00090E2D" w:rsidRDefault="00090E2D" w:rsidP="00090E2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</w:pPr>
      <w:r w:rsidRPr="00090E2D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>Initialize</w:t>
      </w:r>
      <w:r w:rsidRPr="00090E2D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 this directory</w:t>
      </w:r>
      <w:r w:rsidR="005373F1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 to make it a </w:t>
      </w:r>
      <w:proofErr w:type="spellStart"/>
      <w:r w:rsidR="005373F1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GitGub</w:t>
      </w:r>
      <w:proofErr w:type="spellEnd"/>
      <w:r w:rsidR="005373F1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 repository</w:t>
      </w:r>
    </w:p>
    <w:p w:rsidR="00090E2D" w:rsidRPr="00090E2D" w:rsidRDefault="00090E2D" w:rsidP="00090E2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</w:pPr>
      <w:r w:rsidRPr="00090E2D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>Add everything in it</w:t>
      </w:r>
      <w:r w:rsidRPr="00090E2D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 – all files and subdirectories</w:t>
      </w:r>
    </w:p>
    <w:p w:rsidR="00090E2D" w:rsidRPr="00090E2D" w:rsidRDefault="00090E2D" w:rsidP="00090E2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</w:pPr>
      <w:r w:rsidRPr="00090E2D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>Commit or store</w:t>
      </w:r>
      <w:r w:rsidRPr="00090E2D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, all current changes in the repository</w:t>
      </w:r>
    </w:p>
    <w:p w:rsidR="00090E2D" w:rsidRDefault="00090E2D" w:rsidP="00013A2A"/>
    <w:p w:rsidR="00013A2A" w:rsidRDefault="00013A2A" w:rsidP="00013A2A">
      <w:r>
        <w:t xml:space="preserve">You can use the GUI </w:t>
      </w:r>
      <w:r w:rsidR="00C43453">
        <w:t>(if you are a Windows</w:t>
      </w:r>
      <w:r w:rsidR="00B61801">
        <w:t>/Mac</w:t>
      </w:r>
      <w:r w:rsidR="00C43453">
        <w:t xml:space="preserve"> </w:t>
      </w:r>
      <w:r w:rsidR="00B61801">
        <w:t>lover</w:t>
      </w:r>
      <w:r w:rsidR="00C43453">
        <w:t xml:space="preserve">) </w:t>
      </w:r>
      <w:r>
        <w:t>or the command line</w:t>
      </w:r>
      <w:r w:rsidR="00657323">
        <w:t xml:space="preserve"> (Git Bash)</w:t>
      </w:r>
      <w:r w:rsidR="00B91A3C">
        <w:t xml:space="preserve"> if you are a L</w:t>
      </w:r>
      <w:r w:rsidR="00C43453">
        <w:t>inux fan</w:t>
      </w:r>
      <w:r>
        <w:t xml:space="preserve">. </w:t>
      </w:r>
    </w:p>
    <w:p w:rsidR="00013A2A" w:rsidRDefault="00013A2A" w:rsidP="00013A2A">
      <w:r>
        <w:t>I prefer the GUI</w:t>
      </w:r>
      <w:r w:rsidR="006769B0">
        <w:t xml:space="preserve"> because it is very easy to use</w:t>
      </w:r>
      <w:r w:rsidR="00090E2D">
        <w:t xml:space="preserve">- it is visual so you do not need to </w:t>
      </w:r>
      <w:proofErr w:type="gramStart"/>
      <w:r w:rsidR="00090E2D">
        <w:t>remember  all</w:t>
      </w:r>
      <w:proofErr w:type="gramEnd"/>
      <w:r w:rsidR="00090E2D">
        <w:t xml:space="preserve"> the commands</w:t>
      </w:r>
      <w:r>
        <w:t xml:space="preserve">. </w:t>
      </w:r>
      <w:r w:rsidR="006769B0">
        <w:t xml:space="preserve"> If you want to be a real professional developer, you can use the command line.  There are only 10 commands you use frequently. </w:t>
      </w:r>
    </w:p>
    <w:p w:rsidR="00013A2A" w:rsidRDefault="006C5ED6" w:rsidP="00013A2A">
      <w:pPr>
        <w:rPr>
          <w:rStyle w:val="Hyperlink"/>
          <w:rFonts w:ascii="Segoe UI" w:hAnsi="Segoe UI" w:cs="Segoe UI"/>
          <w:color w:val="444444"/>
          <w:sz w:val="27"/>
          <w:szCs w:val="27"/>
          <w:bdr w:val="none" w:sz="0" w:space="0" w:color="auto" w:frame="1"/>
        </w:rPr>
      </w:pPr>
      <w:r>
        <w:rPr>
          <w:rFonts w:ascii="Segoe UI" w:hAnsi="Segoe UI" w:cs="Segoe UI"/>
          <w:color w:val="808080"/>
          <w:sz w:val="27"/>
          <w:szCs w:val="27"/>
        </w:rPr>
        <w:t>GitHub Desktop is a seamless way to contribute to projects on</w:t>
      </w:r>
      <w:r>
        <w:rPr>
          <w:rStyle w:val="apple-converted-space"/>
          <w:rFonts w:ascii="Segoe UI" w:hAnsi="Segoe UI" w:cs="Segoe UI"/>
          <w:color w:val="808080"/>
          <w:sz w:val="27"/>
          <w:szCs w:val="27"/>
        </w:rPr>
        <w:t> </w:t>
      </w:r>
      <w:hyperlink r:id="rId38" w:history="1">
        <w:r>
          <w:rPr>
            <w:rStyle w:val="Hyperlink"/>
            <w:rFonts w:ascii="Segoe UI" w:hAnsi="Segoe UI" w:cs="Segoe UI"/>
            <w:color w:val="444444"/>
            <w:sz w:val="27"/>
            <w:szCs w:val="27"/>
            <w:bdr w:val="none" w:sz="0" w:space="0" w:color="auto" w:frame="1"/>
          </w:rPr>
          <w:t>GitHub</w:t>
        </w:r>
      </w:hyperlink>
    </w:p>
    <w:p w:rsidR="00CB65A4" w:rsidRDefault="00CB65A4" w:rsidP="00013A2A">
      <w:pPr>
        <w:rPr>
          <w:rStyle w:val="Hyperlink"/>
          <w:rFonts w:ascii="Segoe UI" w:hAnsi="Segoe UI" w:cs="Segoe UI"/>
          <w:color w:val="444444"/>
          <w:sz w:val="27"/>
          <w:szCs w:val="27"/>
          <w:bdr w:val="none" w:sz="0" w:space="0" w:color="auto" w:frame="1"/>
        </w:rPr>
      </w:pPr>
    </w:p>
    <w:p w:rsidR="00CB65A4" w:rsidRDefault="00CB65A4" w:rsidP="00013A2A">
      <w:pPr>
        <w:rPr>
          <w:rStyle w:val="Hyperlink"/>
          <w:rFonts w:ascii="Segoe UI" w:hAnsi="Segoe UI" w:cs="Segoe UI"/>
          <w:color w:val="444444"/>
          <w:sz w:val="27"/>
          <w:szCs w:val="27"/>
          <w:bdr w:val="none" w:sz="0" w:space="0" w:color="auto" w:frame="1"/>
        </w:rPr>
      </w:pPr>
      <w:r>
        <w:rPr>
          <w:rStyle w:val="Hyperlink"/>
          <w:rFonts w:ascii="Segoe UI" w:hAnsi="Segoe UI" w:cs="Segoe UI"/>
          <w:color w:val="444444"/>
          <w:sz w:val="27"/>
          <w:szCs w:val="27"/>
          <w:bdr w:val="none" w:sz="0" w:space="0" w:color="auto" w:frame="1"/>
        </w:rPr>
        <w:t xml:space="preserve">Everyday workflow when using GitHub: </w:t>
      </w:r>
    </w:p>
    <w:p w:rsidR="00CB65A4" w:rsidRPr="00CB65A4" w:rsidRDefault="003B46AD" w:rsidP="00CB65A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</w:pPr>
      <w:r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>Open a</w:t>
      </w:r>
      <w:r w:rsidR="00CB65A4" w:rsidRPr="00CB65A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 xml:space="preserve"> Terminal</w:t>
      </w:r>
      <w:r w:rsidR="00CB65A4"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. </w:t>
      </w:r>
    </w:p>
    <w:p w:rsidR="003B46AD" w:rsidRDefault="003B46AD" w:rsidP="00CB65A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</w:pPr>
      <w:r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Use the</w:t>
      </w:r>
      <w:r w:rsidRPr="003B46AD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 </w:t>
      </w:r>
      <w:r w:rsidRPr="003B46AD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>“git pull” </w:t>
      </w:r>
      <w:r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command</w:t>
      </w:r>
      <w:r w:rsidRPr="003B46AD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 </w:t>
      </w:r>
      <w:r w:rsidR="00CB65A4"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to </w:t>
      </w:r>
      <w:r w:rsidRPr="003B46AD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get the latest changes in </w:t>
      </w:r>
      <w:r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master repository</w:t>
      </w:r>
      <w:r w:rsidR="00CB65A4"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. </w:t>
      </w:r>
    </w:p>
    <w:p w:rsidR="00CB65A4" w:rsidRPr="00CB65A4" w:rsidRDefault="00CB65A4" w:rsidP="00CB65A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</w:pPr>
      <w:r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Open the project in</w:t>
      </w:r>
      <w:r w:rsidRPr="003B46AD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 </w:t>
      </w:r>
      <w:r w:rsidR="003B46AD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 xml:space="preserve">a test editor </w:t>
      </w:r>
      <w:r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and make changes.</w:t>
      </w:r>
    </w:p>
    <w:p w:rsidR="003B46AD" w:rsidRDefault="00CB65A4" w:rsidP="00CB65A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</w:pPr>
      <w:r w:rsidRPr="003B46AD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>Commit changes and add notes</w:t>
      </w:r>
      <w:r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. This only commits them locally</w:t>
      </w:r>
      <w:r w:rsidR="003B46AD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 and you can do this multiple times per day</w:t>
      </w:r>
      <w:r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. </w:t>
      </w:r>
    </w:p>
    <w:p w:rsidR="00CB65A4" w:rsidRPr="00CB65A4" w:rsidRDefault="003B46AD" w:rsidP="00CB65A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Use</w:t>
      </w:r>
      <w:r w:rsidRPr="003B46AD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 </w:t>
      </w:r>
      <w:r w:rsidRPr="003B46AD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>“git push”</w:t>
      </w:r>
      <w:r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 to push</w:t>
      </w:r>
      <w:r w:rsidR="00CB65A4" w:rsidRPr="003B46AD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 xml:space="preserve"> </w:t>
      </w:r>
      <w:r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>the</w:t>
      </w:r>
      <w:r w:rsidR="00CB65A4" w:rsidRPr="003B46AD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AU"/>
        </w:rPr>
        <w:t xml:space="preserve"> changes </w:t>
      </w:r>
      <w:r w:rsidR="00CB65A4"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to the master repository</w:t>
      </w:r>
      <w:r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 so that other team members can see them.</w:t>
      </w:r>
      <w:r w:rsidR="00CB65A4" w:rsidRPr="00CB65A4"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 xml:space="preserve"> You should do this at least once a day or after any major addition</w:t>
      </w:r>
      <w:r>
        <w:rPr>
          <w:rFonts w:ascii="inherit" w:eastAsia="Times New Roman" w:hAnsi="inherit" w:cs="Times New Roman"/>
          <w:color w:val="000000"/>
          <w:sz w:val="26"/>
          <w:szCs w:val="26"/>
          <w:lang w:eastAsia="en-AU"/>
        </w:rPr>
        <w:t>.</w:t>
      </w:r>
    </w:p>
    <w:p w:rsidR="00CB65A4" w:rsidRDefault="00CB65A4" w:rsidP="00013A2A">
      <w:pPr>
        <w:rPr>
          <w:rStyle w:val="Hyperlink"/>
          <w:rFonts w:ascii="Segoe UI" w:hAnsi="Segoe UI" w:cs="Segoe UI"/>
          <w:color w:val="444444"/>
          <w:sz w:val="27"/>
          <w:szCs w:val="27"/>
          <w:bdr w:val="none" w:sz="0" w:space="0" w:color="auto" w:frame="1"/>
        </w:rPr>
      </w:pPr>
    </w:p>
    <w:p w:rsidR="00CB65A4" w:rsidRDefault="00CB65A4" w:rsidP="00013A2A">
      <w:pPr>
        <w:rPr>
          <w:rStyle w:val="Hyperlink"/>
          <w:rFonts w:ascii="Segoe UI" w:hAnsi="Segoe UI" w:cs="Segoe UI"/>
          <w:color w:val="444444"/>
          <w:sz w:val="27"/>
          <w:szCs w:val="27"/>
          <w:bdr w:val="none" w:sz="0" w:space="0" w:color="auto" w:frame="1"/>
        </w:rPr>
      </w:pPr>
    </w:p>
    <w:p w:rsidR="004B0144" w:rsidRPr="004B0144" w:rsidRDefault="004B0144" w:rsidP="00013A2A">
      <w:pPr>
        <w:rPr>
          <w:rStyle w:val="Hyperlink"/>
          <w:rFonts w:ascii="Segoe UI" w:hAnsi="Segoe UI" w:cs="Segoe UI"/>
          <w:color w:val="444444"/>
          <w:sz w:val="27"/>
          <w:szCs w:val="27"/>
          <w:u w:val="none"/>
          <w:bdr w:val="none" w:sz="0" w:space="0" w:color="auto" w:frame="1"/>
        </w:rPr>
      </w:pPr>
      <w:r w:rsidRPr="004B0144">
        <w:rPr>
          <w:rStyle w:val="Hyperlink"/>
          <w:rFonts w:ascii="Segoe UI" w:hAnsi="Segoe UI" w:cs="Segoe UI"/>
          <w:color w:val="444444"/>
          <w:sz w:val="27"/>
          <w:szCs w:val="27"/>
          <w:u w:val="none"/>
          <w:bdr w:val="none" w:sz="0" w:space="0" w:color="auto" w:frame="1"/>
        </w:rPr>
        <w:t xml:space="preserve">GitHub concepts: </w:t>
      </w:r>
      <w:r w:rsidR="00D11F7B">
        <w:rPr>
          <w:rStyle w:val="Hyperlink"/>
          <w:rFonts w:ascii="Segoe UI" w:hAnsi="Segoe UI" w:cs="Segoe UI"/>
          <w:color w:val="444444"/>
          <w:sz w:val="27"/>
          <w:szCs w:val="27"/>
          <w:u w:val="none"/>
          <w:bdr w:val="none" w:sz="0" w:space="0" w:color="auto" w:frame="1"/>
        </w:rPr>
        <w:t xml:space="preserve">merging, </w:t>
      </w:r>
      <w:r w:rsidRPr="004B0144">
        <w:rPr>
          <w:rStyle w:val="Hyperlink"/>
          <w:rFonts w:ascii="Segoe UI" w:hAnsi="Segoe UI" w:cs="Segoe UI"/>
          <w:color w:val="444444"/>
          <w:sz w:val="27"/>
          <w:szCs w:val="27"/>
          <w:u w:val="none"/>
          <w:bdr w:val="none" w:sz="0" w:space="0" w:color="auto" w:frame="1"/>
        </w:rPr>
        <w:t>squashing, rebasing</w:t>
      </w:r>
    </w:p>
    <w:p w:rsidR="00D11F7B" w:rsidRPr="00D11F7B" w:rsidRDefault="00D11F7B" w:rsidP="00D11F7B">
      <w:p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586069"/>
          <w:sz w:val="21"/>
          <w:szCs w:val="21"/>
          <w:lang w:eastAsia="en-AU"/>
        </w:rPr>
      </w:pPr>
      <w:r w:rsidRPr="00D11F7B">
        <w:rPr>
          <w:rFonts w:ascii="Segoe UI" w:eastAsia="Times New Roman" w:hAnsi="Segoe UI" w:cs="Segoe UI"/>
          <w:color w:val="586069"/>
          <w:sz w:val="21"/>
          <w:szCs w:val="21"/>
          <w:lang w:eastAsia="en-AU"/>
        </w:rPr>
        <w:t>When merging pull requests, you can allow any combination of merge commits, squashing, or rebasing. At least one option must be enabled.</w:t>
      </w:r>
    </w:p>
    <w:p w:rsidR="00D11F7B" w:rsidRPr="00D11F7B" w:rsidRDefault="00D11F7B" w:rsidP="00D11F7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586069"/>
          <w:sz w:val="21"/>
          <w:szCs w:val="21"/>
          <w:lang w:eastAsia="en-AU"/>
        </w:rPr>
      </w:pPr>
      <w:r w:rsidRPr="00D11F7B">
        <w:rPr>
          <w:rFonts w:ascii="Segoe UI" w:eastAsia="Times New Roman" w:hAnsi="Segoe UI" w:cs="Segoe UI"/>
          <w:color w:val="586069"/>
          <w:sz w:val="21"/>
          <w:szCs w:val="21"/>
          <w:lang w:eastAsia="en-AU"/>
        </w:rPr>
        <w:t>Allow merge commits </w:t>
      </w:r>
      <w:r w:rsidRPr="00D11F7B">
        <w:rPr>
          <w:rFonts w:ascii="Segoe UI" w:eastAsia="Times New Roman" w:hAnsi="Segoe UI" w:cs="Segoe UI"/>
          <w:color w:val="586069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pt;height:15.45pt" o:ole="">
            <v:imagedata r:id="rId39" o:title=""/>
          </v:shape>
          <w:control r:id="rId40" w:name="DefaultOcxName" w:shapeid="_x0000_i1032"/>
        </w:object>
      </w:r>
    </w:p>
    <w:p w:rsidR="00D11F7B" w:rsidRPr="00D11F7B" w:rsidRDefault="00D11F7B" w:rsidP="00D11F7B">
      <w:pPr>
        <w:shd w:val="clear" w:color="auto" w:fill="FFFFFF"/>
        <w:spacing w:line="240" w:lineRule="auto"/>
        <w:textAlignment w:val="center"/>
        <w:rPr>
          <w:rFonts w:ascii="Segoe UI" w:eastAsia="Times New Roman" w:hAnsi="Segoe UI" w:cs="Segoe UI"/>
          <w:color w:val="586069"/>
          <w:sz w:val="18"/>
          <w:szCs w:val="18"/>
          <w:lang w:eastAsia="en-AU"/>
        </w:rPr>
      </w:pPr>
      <w:r w:rsidRPr="00D11F7B">
        <w:rPr>
          <w:rFonts w:ascii="Segoe UI" w:eastAsia="Times New Roman" w:hAnsi="Segoe UI" w:cs="Segoe UI"/>
          <w:color w:val="586069"/>
          <w:sz w:val="18"/>
          <w:szCs w:val="18"/>
          <w:lang w:eastAsia="en-AU"/>
        </w:rPr>
        <w:t>Add all commits from the head branch to the base branch with a merge commit.</w:t>
      </w:r>
    </w:p>
    <w:p w:rsidR="00D11F7B" w:rsidRPr="00D11F7B" w:rsidRDefault="00D11F7B" w:rsidP="00D11F7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586069"/>
          <w:sz w:val="21"/>
          <w:szCs w:val="21"/>
          <w:lang w:eastAsia="en-AU"/>
        </w:rPr>
      </w:pPr>
      <w:r w:rsidRPr="00D11F7B">
        <w:rPr>
          <w:rFonts w:ascii="Segoe UI" w:eastAsia="Times New Roman" w:hAnsi="Segoe UI" w:cs="Segoe UI"/>
          <w:color w:val="586069"/>
          <w:sz w:val="21"/>
          <w:szCs w:val="21"/>
          <w:lang w:eastAsia="en-AU"/>
        </w:rPr>
        <w:t>Allow squash merging </w:t>
      </w:r>
      <w:r w:rsidRPr="00D11F7B">
        <w:rPr>
          <w:rFonts w:ascii="Segoe UI" w:eastAsia="Times New Roman" w:hAnsi="Segoe UI" w:cs="Segoe UI"/>
          <w:color w:val="586069"/>
          <w:sz w:val="21"/>
          <w:szCs w:val="21"/>
        </w:rPr>
        <w:object w:dxaOrig="225" w:dyaOrig="225">
          <v:shape id="_x0000_i1035" type="#_x0000_t75" style="width:18pt;height:15.45pt" o:ole="">
            <v:imagedata r:id="rId39" o:title=""/>
          </v:shape>
          <w:control r:id="rId41" w:name="DefaultOcxName1" w:shapeid="_x0000_i1035"/>
        </w:object>
      </w:r>
    </w:p>
    <w:p w:rsidR="00D11F7B" w:rsidRPr="00D11F7B" w:rsidRDefault="00D11F7B" w:rsidP="00D11F7B">
      <w:pPr>
        <w:shd w:val="clear" w:color="auto" w:fill="FFFFFF"/>
        <w:spacing w:line="240" w:lineRule="auto"/>
        <w:textAlignment w:val="center"/>
        <w:rPr>
          <w:rFonts w:ascii="Segoe UI" w:eastAsia="Times New Roman" w:hAnsi="Segoe UI" w:cs="Segoe UI"/>
          <w:color w:val="586069"/>
          <w:sz w:val="18"/>
          <w:szCs w:val="18"/>
          <w:lang w:eastAsia="en-AU"/>
        </w:rPr>
      </w:pPr>
      <w:r w:rsidRPr="00D11F7B">
        <w:rPr>
          <w:rFonts w:ascii="Segoe UI" w:eastAsia="Times New Roman" w:hAnsi="Segoe UI" w:cs="Segoe UI"/>
          <w:color w:val="586069"/>
          <w:sz w:val="18"/>
          <w:szCs w:val="18"/>
          <w:lang w:eastAsia="en-AU"/>
        </w:rPr>
        <w:t>Combine all commits from the head branch into a single commit in the base branch.</w:t>
      </w:r>
    </w:p>
    <w:p w:rsidR="00D11F7B" w:rsidRPr="00D11F7B" w:rsidRDefault="00D11F7B" w:rsidP="00D11F7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586069"/>
          <w:sz w:val="21"/>
          <w:szCs w:val="21"/>
          <w:lang w:eastAsia="en-AU"/>
        </w:rPr>
      </w:pPr>
      <w:r w:rsidRPr="00D11F7B">
        <w:rPr>
          <w:rFonts w:ascii="Segoe UI" w:eastAsia="Times New Roman" w:hAnsi="Segoe UI" w:cs="Segoe UI"/>
          <w:color w:val="586069"/>
          <w:sz w:val="21"/>
          <w:szCs w:val="21"/>
          <w:lang w:eastAsia="en-AU"/>
        </w:rPr>
        <w:t>Allow rebase merging </w:t>
      </w:r>
      <w:r w:rsidRPr="00D11F7B">
        <w:rPr>
          <w:rFonts w:ascii="Segoe UI" w:eastAsia="Times New Roman" w:hAnsi="Segoe UI" w:cs="Segoe UI"/>
          <w:color w:val="586069"/>
          <w:sz w:val="21"/>
          <w:szCs w:val="21"/>
        </w:rPr>
        <w:object w:dxaOrig="225" w:dyaOrig="225">
          <v:shape id="_x0000_i1038" type="#_x0000_t75" style="width:18pt;height:15.45pt" o:ole="">
            <v:imagedata r:id="rId39" o:title=""/>
          </v:shape>
          <w:control r:id="rId42" w:name="DefaultOcxName2" w:shapeid="_x0000_i1038"/>
        </w:object>
      </w:r>
    </w:p>
    <w:p w:rsidR="00D11F7B" w:rsidRPr="00D11F7B" w:rsidRDefault="00D11F7B" w:rsidP="00D11F7B">
      <w:pPr>
        <w:shd w:val="clear" w:color="auto" w:fill="FFFFFF"/>
        <w:spacing w:line="240" w:lineRule="auto"/>
        <w:textAlignment w:val="center"/>
        <w:rPr>
          <w:rFonts w:ascii="Segoe UI" w:eastAsia="Times New Roman" w:hAnsi="Segoe UI" w:cs="Segoe UI"/>
          <w:color w:val="586069"/>
          <w:sz w:val="18"/>
          <w:szCs w:val="18"/>
          <w:lang w:eastAsia="en-AU"/>
        </w:rPr>
      </w:pPr>
      <w:r w:rsidRPr="00D11F7B">
        <w:rPr>
          <w:rFonts w:ascii="Segoe UI" w:eastAsia="Times New Roman" w:hAnsi="Segoe UI" w:cs="Segoe UI"/>
          <w:color w:val="586069"/>
          <w:sz w:val="18"/>
          <w:szCs w:val="18"/>
          <w:lang w:eastAsia="en-AU"/>
        </w:rPr>
        <w:t>Add all commits from the head branch onto the base branch individually.</w:t>
      </w:r>
    </w:p>
    <w:p w:rsidR="00CB65A4" w:rsidRDefault="00CB65A4" w:rsidP="00013A2A"/>
    <w:p w:rsidR="00D11F7B" w:rsidRDefault="007F097D" w:rsidP="00D11F7B">
      <w:pPr>
        <w:pStyle w:val="Heading1"/>
      </w:pPr>
      <w:r>
        <w:t xml:space="preserve">Git commands: </w:t>
      </w:r>
    </w:p>
    <w:p w:rsidR="007F097D" w:rsidRDefault="00BF1566" w:rsidP="007F097D">
      <w:proofErr w:type="gramStart"/>
      <w:r>
        <w:t>pull</w:t>
      </w:r>
      <w:proofErr w:type="gramEnd"/>
      <w:r>
        <w:t xml:space="preserve">, </w:t>
      </w:r>
      <w:r w:rsidR="007F097D">
        <w:t xml:space="preserve">push, </w:t>
      </w:r>
      <w:r>
        <w:t xml:space="preserve">clone, </w:t>
      </w:r>
      <w:r w:rsidR="007F097D">
        <w:t>add, commit, sta</w:t>
      </w:r>
      <w:r w:rsidR="003C1DC4">
        <w:t>tu</w:t>
      </w:r>
      <w:r w:rsidR="007F097D">
        <w:t xml:space="preserve">s, </w:t>
      </w:r>
    </w:p>
    <w:p w:rsidR="003C1DC4" w:rsidRDefault="003C1DC4" w:rsidP="007F097D">
      <w:r>
        <w:t>$git pull</w:t>
      </w:r>
    </w:p>
    <w:p w:rsidR="007F097D" w:rsidRDefault="003C1DC4" w:rsidP="007F097D">
      <w:r>
        <w:t>$git status</w:t>
      </w:r>
    </w:p>
    <w:p w:rsidR="003C1DC4" w:rsidRDefault="003C1DC4" w:rsidP="007F097D">
      <w:r>
        <w:t>$git add</w:t>
      </w:r>
    </w:p>
    <w:p w:rsidR="003C1DC4" w:rsidRDefault="003C1DC4" w:rsidP="007F097D">
      <w:r>
        <w:t>$git commit</w:t>
      </w:r>
    </w:p>
    <w:p w:rsidR="007F097D" w:rsidRDefault="007F097D" w:rsidP="007F097D"/>
    <w:p w:rsidR="007F097D" w:rsidRDefault="007F097D" w:rsidP="007F097D">
      <w:r>
        <w:t xml:space="preserve">Your Workflow when using GitHub: </w:t>
      </w:r>
    </w:p>
    <w:p w:rsidR="007F097D" w:rsidRDefault="007F097D" w:rsidP="007F097D">
      <w:pPr>
        <w:pStyle w:val="ListParagraph"/>
        <w:numPr>
          <w:ilvl w:val="0"/>
          <w:numId w:val="2"/>
        </w:numPr>
      </w:pPr>
      <w:r>
        <w:t xml:space="preserve">Git pull - </w:t>
      </w:r>
    </w:p>
    <w:p w:rsidR="004C102A" w:rsidRDefault="004C102A" w:rsidP="004C102A"/>
    <w:p w:rsidR="00CA3B59" w:rsidRDefault="00CA3B59" w:rsidP="004C102A"/>
    <w:p w:rsidR="00CA3B59" w:rsidRDefault="00CA3B59" w:rsidP="004C102A">
      <w:pPr>
        <w:rPr>
          <w:b/>
        </w:rPr>
      </w:pPr>
      <w:r w:rsidRPr="00CA3B59">
        <w:rPr>
          <w:b/>
        </w:rPr>
        <w:t xml:space="preserve">Use Git Shell – your </w:t>
      </w:r>
      <w:proofErr w:type="spellStart"/>
      <w:r w:rsidRPr="00CA3B59">
        <w:rPr>
          <w:b/>
        </w:rPr>
        <w:t>favouriate</w:t>
      </w:r>
      <w:proofErr w:type="spellEnd"/>
      <w:r w:rsidRPr="00CA3B59">
        <w:rPr>
          <w:b/>
        </w:rPr>
        <w:t xml:space="preserve"> Shell with Git enabled.</w:t>
      </w:r>
    </w:p>
    <w:p w:rsidR="0073754D" w:rsidRDefault="00AB7FD2" w:rsidP="004C102A">
      <w:pPr>
        <w:rPr>
          <w:b/>
        </w:rPr>
      </w:pPr>
      <w:r>
        <w:rPr>
          <w:rFonts w:ascii="Arial" w:hAnsi="Arial" w:cs="Arial"/>
          <w:color w:val="222222"/>
          <w:shd w:val="clear" w:color="auto" w:fill="FFFFFF"/>
        </w:rPr>
        <w:t>CVS (GNU license), SVN (Apache license), Git, are all open source software versioning and revision control system for source code, web pages, and documentation.</w:t>
      </w:r>
    </w:p>
    <w:p w:rsidR="003B255D" w:rsidRDefault="00616AAC" w:rsidP="002B4BA7">
      <w:pPr>
        <w:pStyle w:val="Heading2"/>
      </w:pPr>
      <w:hyperlink r:id="rId43" w:history="1">
        <w:r w:rsidR="003B255D">
          <w:rPr>
            <w:rStyle w:val="Hyperlink"/>
            <w:rFonts w:ascii="Arial" w:hAnsi="Arial" w:cs="Arial"/>
            <w:b w:val="0"/>
            <w:bCs w:val="0"/>
            <w:color w:val="660099"/>
          </w:rPr>
          <w:t>2017 Version Control Software Comparison: SVN, Git, Mercurial - Biz 3.0</w:t>
        </w:r>
      </w:hyperlink>
    </w:p>
    <w:p w:rsidR="003B255D" w:rsidRDefault="002B4BA7" w:rsidP="004C102A">
      <w:pPr>
        <w:rPr>
          <w:b/>
        </w:rPr>
      </w:pPr>
      <w:r w:rsidRPr="002B4BA7">
        <w:rPr>
          <w:b/>
        </w:rPr>
        <w:t>https://biz30.timedoctor.com/git-mecurial-and-cvs-comparison-of-svn-software/</w:t>
      </w:r>
    </w:p>
    <w:p w:rsidR="0073754D" w:rsidRDefault="0073754D" w:rsidP="004C102A">
      <w:pPr>
        <w:rPr>
          <w:b/>
        </w:rPr>
      </w:pPr>
      <w:r>
        <w:rPr>
          <w:b/>
        </w:rPr>
        <w:t>Other version control software</w:t>
      </w:r>
      <w:r w:rsidR="006B798A">
        <w:rPr>
          <w:b/>
        </w:rPr>
        <w:t>:</w:t>
      </w:r>
    </w:p>
    <w:p w:rsidR="0083553D" w:rsidRPr="00E302F6" w:rsidRDefault="0083553D" w:rsidP="00E302F6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810390">
        <w:rPr>
          <w:rFonts w:ascii="Arial" w:hAnsi="Arial" w:cs="Arial"/>
          <w:color w:val="222222"/>
          <w:shd w:val="clear" w:color="auto" w:fill="FFFFFF"/>
        </w:rPr>
        <w:t>CVS (Concurrent Versions System</w:t>
      </w:r>
      <w:r>
        <w:rPr>
          <w:rFonts w:ascii="Arial" w:hAnsi="Arial" w:cs="Arial"/>
          <w:color w:val="222222"/>
          <w:shd w:val="clear" w:color="auto" w:fill="FFFFFF"/>
        </w:rPr>
        <w:t xml:space="preserve">): free, open source, version control system. </w:t>
      </w:r>
      <w:r w:rsidRPr="00810390">
        <w:rPr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Oldest/most m</w:t>
      </w:r>
      <w:r w:rsidR="00026B6B">
        <w:rPr>
          <w:color w:val="222222"/>
          <w:shd w:val="clear" w:color="auto" w:fill="FFFFFF"/>
        </w:rPr>
        <w:t xml:space="preserve">ature version control software and it is fading out. </w:t>
      </w:r>
    </w:p>
    <w:p w:rsidR="0083553D" w:rsidRPr="00315FEA" w:rsidRDefault="0083553D" w:rsidP="00315FEA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AB7FD2">
        <w:rPr>
          <w:rFonts w:ascii="Arial" w:hAnsi="Arial" w:cs="Arial"/>
          <w:color w:val="222222"/>
          <w:shd w:val="clear" w:color="auto" w:fill="FFFFFF"/>
        </w:rPr>
        <w:t>SVN (</w:t>
      </w:r>
      <w:r>
        <w:rPr>
          <w:rFonts w:ascii="Arial" w:hAnsi="Arial" w:cs="Arial"/>
          <w:color w:val="222222"/>
          <w:shd w:val="clear" w:color="auto" w:fill="FFFFFF"/>
        </w:rPr>
        <w:t>Apache</w:t>
      </w:r>
      <w:r w:rsidRPr="00AB7FD2">
        <w:t> </w:t>
      </w:r>
      <w:proofErr w:type="gramStart"/>
      <w:r w:rsidRPr="00AB7FD2">
        <w:rPr>
          <w:rFonts w:ascii="Arial" w:hAnsi="Arial" w:cs="Arial"/>
          <w:color w:val="222222"/>
          <w:shd w:val="clear" w:color="auto" w:fill="FFFFFF"/>
        </w:rPr>
        <w:t>Subversion</w:t>
      </w:r>
      <w:r w:rsidRPr="00AB7FD2">
        <w:t> )</w:t>
      </w:r>
      <w:proofErr w:type="gramEnd"/>
      <w:r w:rsidRPr="00AB7FD2">
        <w:t xml:space="preserve">: </w:t>
      </w:r>
      <w:r w:rsidR="00AB7FD2">
        <w:t xml:space="preserve"> </w:t>
      </w:r>
      <w:r w:rsidR="00B23345" w:rsidRPr="00AB7FD2">
        <w:rPr>
          <w:rFonts w:ascii="Arial" w:hAnsi="Arial" w:cs="Arial"/>
          <w:color w:val="222222"/>
          <w:shd w:val="clear" w:color="auto" w:fill="FFFFFF"/>
        </w:rPr>
        <w:t>Newer system based on CVS</w:t>
      </w:r>
      <w:r w:rsidR="0028354F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315FEA" w:rsidRPr="00AB7FD2">
        <w:rPr>
          <w:rFonts w:ascii="Arial" w:hAnsi="Arial" w:cs="Arial"/>
          <w:color w:val="222222"/>
          <w:shd w:val="clear" w:color="auto" w:fill="FFFFFF"/>
        </w:rPr>
        <w:t>it is a newer technology that takes the best features of CVS and improves upon them</w:t>
      </w:r>
      <w:r w:rsidR="00315FEA" w:rsidRPr="00B2334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15FEA">
        <w:rPr>
          <w:rFonts w:ascii="Arial" w:hAnsi="Arial" w:cs="Arial"/>
          <w:color w:val="222222"/>
          <w:shd w:val="clear" w:color="auto" w:fill="FFFFFF"/>
        </w:rPr>
        <w:t>and f</w:t>
      </w:r>
      <w:r w:rsidRPr="00B23345">
        <w:rPr>
          <w:rFonts w:ascii="Arial" w:hAnsi="Arial" w:cs="Arial"/>
          <w:color w:val="222222"/>
          <w:shd w:val="clear" w:color="auto" w:fill="FFFFFF"/>
        </w:rPr>
        <w:t>ixed some problems of CVS</w:t>
      </w:r>
      <w:r w:rsidR="0028354F">
        <w:rPr>
          <w:rFonts w:ascii="Arial" w:hAnsi="Arial" w:cs="Arial"/>
          <w:color w:val="222222"/>
          <w:shd w:val="clear" w:color="auto" w:fill="FFFFFF"/>
        </w:rPr>
        <w:t>)</w:t>
      </w:r>
      <w:r w:rsidRPr="00B23345">
        <w:rPr>
          <w:rFonts w:ascii="Arial" w:hAnsi="Arial" w:cs="Arial"/>
          <w:color w:val="222222"/>
          <w:shd w:val="clear" w:color="auto" w:fill="FFFFFF"/>
        </w:rPr>
        <w:t>.  Both CVS and SVN use client/server architecture</w:t>
      </w:r>
      <w:r w:rsidR="00AB7FD2">
        <w:rPr>
          <w:rFonts w:ascii="Arial" w:hAnsi="Arial" w:cs="Arial"/>
          <w:color w:val="222222"/>
          <w:shd w:val="clear" w:color="auto" w:fill="FFFFFF"/>
        </w:rPr>
        <w:t xml:space="preserve"> (all repositories are on the central server)</w:t>
      </w:r>
      <w:r w:rsidRPr="00B23345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F134BA" w:rsidRPr="00AB7FD2">
        <w:rPr>
          <w:rFonts w:ascii="Arial" w:hAnsi="Arial" w:cs="Arial"/>
          <w:color w:val="222222"/>
          <w:shd w:val="clear" w:color="auto" w:fill="FFFFFF"/>
        </w:rPr>
        <w:t>Many de</w:t>
      </w:r>
      <w:r w:rsidR="00315FEA">
        <w:rPr>
          <w:rFonts w:ascii="Arial" w:hAnsi="Arial" w:cs="Arial"/>
          <w:color w:val="222222"/>
          <w:shd w:val="clear" w:color="auto" w:fill="FFFFFF"/>
        </w:rPr>
        <w:t>velopers have switched to SVN</w:t>
      </w:r>
      <w:r w:rsidR="00F134BA" w:rsidRPr="00AB7FD2">
        <w:rPr>
          <w:rFonts w:ascii="Arial" w:hAnsi="Arial" w:cs="Arial"/>
          <w:color w:val="222222"/>
          <w:shd w:val="clear" w:color="auto" w:fill="FFFFFF"/>
        </w:rPr>
        <w:t>.</w:t>
      </w:r>
      <w:r w:rsidR="00EC7596" w:rsidRPr="00AB7FD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26B6B" w:rsidRPr="00026B6B">
        <w:rPr>
          <w:rFonts w:ascii="Arial" w:hAnsi="Arial" w:cs="Arial"/>
          <w:color w:val="222222"/>
          <w:shd w:val="clear" w:color="auto" w:fill="FFFFFF"/>
        </w:rPr>
        <w:t>SVN is currently the king of server-based version control.</w:t>
      </w:r>
      <w:r w:rsidR="005A170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A1703">
        <w:rPr>
          <w:rFonts w:ascii="Georgia" w:hAnsi="Georgia"/>
          <w:color w:val="6A7A89"/>
          <w:spacing w:val="12"/>
          <w:shd w:val="clear" w:color="auto" w:fill="FFFFFF"/>
        </w:rPr>
        <w:t>TortoiseSVN</w:t>
      </w:r>
      <w:proofErr w:type="spellEnd"/>
      <w:r w:rsidR="005A1703">
        <w:rPr>
          <w:rFonts w:ascii="Georgia" w:hAnsi="Georgia"/>
          <w:color w:val="6A7A89"/>
          <w:spacing w:val="12"/>
          <w:shd w:val="clear" w:color="auto" w:fill="FFFFFF"/>
        </w:rPr>
        <w:t xml:space="preserve"> is the GUI client for SVN.</w:t>
      </w:r>
    </w:p>
    <w:p w:rsidR="006B798A" w:rsidRDefault="005A1703" w:rsidP="006B798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Git: </w:t>
      </w:r>
      <w:r w:rsidR="00315FEA">
        <w:rPr>
          <w:b/>
        </w:rPr>
        <w:t xml:space="preserve">GitHub uses fully distributed, peer-to-peer architecture. Allows developers to work offline. </w:t>
      </w:r>
      <w:r w:rsidR="00A219F2">
        <w:rPr>
          <w:b/>
        </w:rPr>
        <w:t xml:space="preserve">Powerful and fast. </w:t>
      </w:r>
      <w:r w:rsidR="00E302F6">
        <w:rPr>
          <w:b/>
        </w:rPr>
        <w:t xml:space="preserve"> Git is more difficult to learn than SVN/Mercurial. </w:t>
      </w:r>
    </w:p>
    <w:p w:rsidR="00556FD8" w:rsidRPr="00E302F6" w:rsidRDefault="00556FD8" w:rsidP="00556FD8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E302F6">
        <w:rPr>
          <w:rFonts w:ascii="Arial" w:hAnsi="Arial" w:cs="Arial"/>
          <w:color w:val="222222"/>
          <w:shd w:val="clear" w:color="auto" w:fill="FFFFFF"/>
        </w:rPr>
        <w:t>Mercurial</w:t>
      </w:r>
      <w:r w:rsidR="00E302F6">
        <w:rPr>
          <w:rFonts w:ascii="Arial" w:hAnsi="Arial" w:cs="Arial"/>
          <w:color w:val="222222"/>
          <w:shd w:val="clear" w:color="auto" w:fill="FFFFFF"/>
        </w:rPr>
        <w:t xml:space="preserve">: uses </w:t>
      </w:r>
      <w:r w:rsidR="00E302F6">
        <w:rPr>
          <w:b/>
        </w:rPr>
        <w:t xml:space="preserve">fully distributed, peer-to-peer architecture but it has interfaces similar to SVN so it is easier to learn. </w:t>
      </w:r>
      <w:r w:rsidR="001F3ADF">
        <w:rPr>
          <w:b/>
        </w:rPr>
        <w:t xml:space="preserve"> Good for python programmers as it was written in Python.  </w:t>
      </w:r>
    </w:p>
    <w:p w:rsidR="00AB7FD2" w:rsidRDefault="00AB7FD2" w:rsidP="00E660A3">
      <w:pPr>
        <w:pStyle w:val="ListParagraph"/>
        <w:rPr>
          <w:b/>
        </w:rPr>
      </w:pPr>
    </w:p>
    <w:p w:rsidR="00E660A3" w:rsidRDefault="00E660A3" w:rsidP="00E660A3">
      <w:pPr>
        <w:pStyle w:val="ListParagraph"/>
        <w:rPr>
          <w:rFonts w:ascii="Georgia" w:hAnsi="Georgia"/>
          <w:color w:val="6A7A89"/>
          <w:spacing w:val="12"/>
          <w:shd w:val="clear" w:color="auto" w:fill="FFFFFF"/>
        </w:rPr>
      </w:pPr>
      <w:r>
        <w:rPr>
          <w:rFonts w:ascii="Georgia" w:hAnsi="Georgia"/>
          <w:color w:val="6A7A89"/>
          <w:spacing w:val="12"/>
          <w:shd w:val="clear" w:color="auto" w:fill="FFFFFF"/>
        </w:rPr>
        <w:t>All of these systems are fully functional. They’re also all free. They’ve all been used to create software, websites, and even operating systems that you’ve used and heard of.</w:t>
      </w:r>
    </w:p>
    <w:p w:rsidR="00DE2D30" w:rsidRDefault="00DE2D30" w:rsidP="00DE2D30">
      <w:pPr>
        <w:rPr>
          <w:rFonts w:ascii="Georgia" w:hAnsi="Georgia"/>
          <w:color w:val="6A7A89"/>
          <w:spacing w:val="12"/>
          <w:shd w:val="clear" w:color="auto" w:fill="FFFFFF"/>
        </w:rPr>
      </w:pPr>
      <w:r>
        <w:rPr>
          <w:rFonts w:ascii="Georgia" w:hAnsi="Georgia"/>
          <w:color w:val="6A7A89"/>
          <w:spacing w:val="12"/>
          <w:shd w:val="clear" w:color="auto" w:fill="FFFFFF"/>
        </w:rPr>
        <w:t>+++++++++++++++++++++++</w:t>
      </w:r>
    </w:p>
    <w:p w:rsidR="00DE2D30" w:rsidRDefault="00DE2D30" w:rsidP="00DE2D30">
      <w:pPr>
        <w:pStyle w:val="Heading2"/>
        <w:shd w:val="clear" w:color="auto" w:fill="EFF6FC"/>
        <w:spacing w:before="0" w:after="240"/>
        <w:textAlignment w:val="baseline"/>
        <w:rPr>
          <w:rFonts w:ascii="Segoe UI" w:hAnsi="Segoe UI" w:cs="Segoe UI"/>
          <w:b w:val="0"/>
          <w:bCs w:val="0"/>
          <w:color w:val="2B2B2B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2B2B2B"/>
          <w:sz w:val="42"/>
          <w:szCs w:val="42"/>
        </w:rPr>
        <w:t>Start a project</w:t>
      </w:r>
    </w:p>
    <w:p w:rsidR="00DE2D30" w:rsidRDefault="00DE2D30" w:rsidP="00DE2D30">
      <w:pPr>
        <w:pStyle w:val="NormalWeb"/>
        <w:shd w:val="clear" w:color="auto" w:fill="EFF6FC"/>
        <w:spacing w:before="0" w:beforeAutospacing="0" w:after="0" w:afterAutospacing="0"/>
        <w:textAlignment w:val="baseline"/>
        <w:rPr>
          <w:rFonts w:ascii="Segoe UI" w:hAnsi="Segoe UI" w:cs="Segoe UI"/>
          <w:color w:val="808080"/>
          <w:sz w:val="23"/>
          <w:szCs w:val="23"/>
        </w:rPr>
      </w:pPr>
      <w:r>
        <w:rPr>
          <w:rFonts w:ascii="Segoe UI" w:hAnsi="Segoe UI" w:cs="Segoe UI"/>
          <w:color w:val="808080"/>
          <w:sz w:val="23"/>
          <w:szCs w:val="23"/>
        </w:rPr>
        <w:t>You’ll find all the projects you’re working on listed in the sidebar. If you’re starting a new project, use the repository drop down menu to create a new repository or clone an existing one directly from GitHub.com.</w:t>
      </w:r>
    </w:p>
    <w:p w:rsidR="00DE2D30" w:rsidRDefault="00DE2D30" w:rsidP="00DE2D30">
      <w:pPr>
        <w:rPr>
          <w:b/>
        </w:rPr>
      </w:pPr>
      <w:hyperlink r:id="rId44" w:history="1">
        <w:r w:rsidRPr="00BD3EB1">
          <w:rPr>
            <w:rStyle w:val="Hyperlink"/>
            <w:b/>
          </w:rPr>
          <w:t>https://desktop.github.com/</w:t>
        </w:r>
      </w:hyperlink>
    </w:p>
    <w:p w:rsidR="00DE2D30" w:rsidRDefault="00DE2D30" w:rsidP="00DE2D30">
      <w:pPr>
        <w:rPr>
          <w:b/>
        </w:rPr>
      </w:pPr>
    </w:p>
    <w:p w:rsidR="00616AAC" w:rsidRDefault="00616AAC" w:rsidP="00616AAC">
      <w:pPr>
        <w:pStyle w:val="Heading2"/>
        <w:spacing w:before="0" w:after="240"/>
        <w:textAlignment w:val="baseline"/>
        <w:rPr>
          <w:rFonts w:ascii="Segoe UI" w:hAnsi="Segoe UI" w:cs="Segoe UI"/>
          <w:b w:val="0"/>
          <w:bCs w:val="0"/>
          <w:color w:val="2B2B2B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2B2B2B"/>
          <w:sz w:val="42"/>
          <w:szCs w:val="42"/>
        </w:rPr>
        <w:t>Branch off</w:t>
      </w:r>
    </w:p>
    <w:p w:rsidR="00616AAC" w:rsidRDefault="00616AAC" w:rsidP="00DE2D30">
      <w:pPr>
        <w:rPr>
          <w:rFonts w:ascii="Segoe UI" w:hAnsi="Segoe UI" w:cs="Segoe UI"/>
          <w:color w:val="808080"/>
          <w:sz w:val="23"/>
          <w:szCs w:val="23"/>
        </w:rPr>
      </w:pPr>
      <w:r>
        <w:rPr>
          <w:rStyle w:val="apple-converted-space"/>
          <w:rFonts w:ascii="Segoe UI" w:hAnsi="Segoe UI" w:cs="Segoe UI"/>
          <w:color w:val="808080"/>
          <w:sz w:val="23"/>
          <w:szCs w:val="23"/>
        </w:rPr>
        <w:t> </w:t>
      </w:r>
      <w:r>
        <w:rPr>
          <w:rFonts w:ascii="Segoe UI" w:hAnsi="Segoe UI" w:cs="Segoe UI"/>
          <w:color w:val="808080"/>
          <w:sz w:val="23"/>
          <w:szCs w:val="23"/>
        </w:rPr>
        <w:t>Just select the current branch to switch branches or create a new one.</w:t>
      </w:r>
    </w:p>
    <w:p w:rsidR="00616AAC" w:rsidRPr="00DE2D30" w:rsidRDefault="00616AAC" w:rsidP="00DE2D30">
      <w:pPr>
        <w:rPr>
          <w:b/>
        </w:rPr>
      </w:pPr>
      <w:bookmarkStart w:id="0" w:name="_GoBack"/>
      <w:bookmarkEnd w:id="0"/>
    </w:p>
    <w:sectPr w:rsidR="00616AAC" w:rsidRPr="00DE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to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1A6"/>
    <w:multiLevelType w:val="multilevel"/>
    <w:tmpl w:val="3A2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622D8"/>
    <w:multiLevelType w:val="multilevel"/>
    <w:tmpl w:val="EC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06422"/>
    <w:multiLevelType w:val="multilevel"/>
    <w:tmpl w:val="7860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024B3A"/>
    <w:multiLevelType w:val="multilevel"/>
    <w:tmpl w:val="52F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140831"/>
    <w:multiLevelType w:val="hybridMultilevel"/>
    <w:tmpl w:val="C408F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22631"/>
    <w:multiLevelType w:val="hybridMultilevel"/>
    <w:tmpl w:val="672EBC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76BBF"/>
    <w:multiLevelType w:val="hybridMultilevel"/>
    <w:tmpl w:val="37E49D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3490A"/>
    <w:multiLevelType w:val="multilevel"/>
    <w:tmpl w:val="6DEA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60B23"/>
    <w:multiLevelType w:val="hybridMultilevel"/>
    <w:tmpl w:val="F7F059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961E6"/>
    <w:multiLevelType w:val="multilevel"/>
    <w:tmpl w:val="EFA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DF7392"/>
    <w:multiLevelType w:val="multilevel"/>
    <w:tmpl w:val="0DF0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0565B"/>
    <w:multiLevelType w:val="hybridMultilevel"/>
    <w:tmpl w:val="E690E708"/>
    <w:lvl w:ilvl="0" w:tplc="4A947E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3D1"/>
    <w:rsid w:val="00000CFC"/>
    <w:rsid w:val="00012B9F"/>
    <w:rsid w:val="00013A2A"/>
    <w:rsid w:val="000178FE"/>
    <w:rsid w:val="00023854"/>
    <w:rsid w:val="00026B6B"/>
    <w:rsid w:val="00051097"/>
    <w:rsid w:val="00090E2D"/>
    <w:rsid w:val="000B2DBD"/>
    <w:rsid w:val="00182D40"/>
    <w:rsid w:val="001F3ADF"/>
    <w:rsid w:val="0024064C"/>
    <w:rsid w:val="0025085F"/>
    <w:rsid w:val="0028354F"/>
    <w:rsid w:val="002B4BA7"/>
    <w:rsid w:val="002D0ACE"/>
    <w:rsid w:val="002D14D7"/>
    <w:rsid w:val="00301A89"/>
    <w:rsid w:val="00307CFC"/>
    <w:rsid w:val="00315FEA"/>
    <w:rsid w:val="0034490B"/>
    <w:rsid w:val="003B255D"/>
    <w:rsid w:val="003B46AD"/>
    <w:rsid w:val="003B53D1"/>
    <w:rsid w:val="003C1DC4"/>
    <w:rsid w:val="003F43D9"/>
    <w:rsid w:val="00400B6F"/>
    <w:rsid w:val="00401996"/>
    <w:rsid w:val="00491E2C"/>
    <w:rsid w:val="004A35AE"/>
    <w:rsid w:val="004B0144"/>
    <w:rsid w:val="004C102A"/>
    <w:rsid w:val="004E6C62"/>
    <w:rsid w:val="004E7B07"/>
    <w:rsid w:val="00524D5C"/>
    <w:rsid w:val="00531F32"/>
    <w:rsid w:val="00536C87"/>
    <w:rsid w:val="005373F1"/>
    <w:rsid w:val="005530BD"/>
    <w:rsid w:val="00556FD8"/>
    <w:rsid w:val="00565139"/>
    <w:rsid w:val="005A1703"/>
    <w:rsid w:val="005A5436"/>
    <w:rsid w:val="005C6B57"/>
    <w:rsid w:val="005F341C"/>
    <w:rsid w:val="00606932"/>
    <w:rsid w:val="00616AAC"/>
    <w:rsid w:val="00657323"/>
    <w:rsid w:val="00675FDE"/>
    <w:rsid w:val="006769B0"/>
    <w:rsid w:val="006B798A"/>
    <w:rsid w:val="006C5ED6"/>
    <w:rsid w:val="006D72BF"/>
    <w:rsid w:val="00722036"/>
    <w:rsid w:val="0073754D"/>
    <w:rsid w:val="007424AF"/>
    <w:rsid w:val="00781B77"/>
    <w:rsid w:val="007F097D"/>
    <w:rsid w:val="00800FC5"/>
    <w:rsid w:val="008029F4"/>
    <w:rsid w:val="008065C5"/>
    <w:rsid w:val="00810390"/>
    <w:rsid w:val="008330CA"/>
    <w:rsid w:val="0083553D"/>
    <w:rsid w:val="00846A09"/>
    <w:rsid w:val="00867BA2"/>
    <w:rsid w:val="0089049B"/>
    <w:rsid w:val="008929CD"/>
    <w:rsid w:val="008A293F"/>
    <w:rsid w:val="008B13D3"/>
    <w:rsid w:val="008D38DE"/>
    <w:rsid w:val="0091709D"/>
    <w:rsid w:val="00936EF6"/>
    <w:rsid w:val="009655D9"/>
    <w:rsid w:val="00976E7D"/>
    <w:rsid w:val="0098311A"/>
    <w:rsid w:val="009F6122"/>
    <w:rsid w:val="00A118D1"/>
    <w:rsid w:val="00A17EFE"/>
    <w:rsid w:val="00A219F2"/>
    <w:rsid w:val="00A35807"/>
    <w:rsid w:val="00A763E3"/>
    <w:rsid w:val="00AB7FD2"/>
    <w:rsid w:val="00AC14B2"/>
    <w:rsid w:val="00AC1D7A"/>
    <w:rsid w:val="00AC4E70"/>
    <w:rsid w:val="00AD25E1"/>
    <w:rsid w:val="00AE3326"/>
    <w:rsid w:val="00B05996"/>
    <w:rsid w:val="00B23345"/>
    <w:rsid w:val="00B61801"/>
    <w:rsid w:val="00B75158"/>
    <w:rsid w:val="00B91A3C"/>
    <w:rsid w:val="00BB36AB"/>
    <w:rsid w:val="00BE14C4"/>
    <w:rsid w:val="00BF1566"/>
    <w:rsid w:val="00C17BC3"/>
    <w:rsid w:val="00C211D5"/>
    <w:rsid w:val="00C43453"/>
    <w:rsid w:val="00C44063"/>
    <w:rsid w:val="00C63A93"/>
    <w:rsid w:val="00CA03C4"/>
    <w:rsid w:val="00CA2BC9"/>
    <w:rsid w:val="00CA3B59"/>
    <w:rsid w:val="00CB6507"/>
    <w:rsid w:val="00CB65A4"/>
    <w:rsid w:val="00CC229C"/>
    <w:rsid w:val="00D11F7B"/>
    <w:rsid w:val="00D206DF"/>
    <w:rsid w:val="00D7261A"/>
    <w:rsid w:val="00D809FF"/>
    <w:rsid w:val="00D84330"/>
    <w:rsid w:val="00DA1515"/>
    <w:rsid w:val="00DB4A7B"/>
    <w:rsid w:val="00DC3B5B"/>
    <w:rsid w:val="00DD5DE5"/>
    <w:rsid w:val="00DE2D30"/>
    <w:rsid w:val="00E101D3"/>
    <w:rsid w:val="00E302F6"/>
    <w:rsid w:val="00E41380"/>
    <w:rsid w:val="00E660A3"/>
    <w:rsid w:val="00EA1862"/>
    <w:rsid w:val="00EC7596"/>
    <w:rsid w:val="00EE521E"/>
    <w:rsid w:val="00F134BA"/>
    <w:rsid w:val="00F65FE5"/>
    <w:rsid w:val="00F86001"/>
    <w:rsid w:val="00F9310B"/>
    <w:rsid w:val="00F9734E"/>
    <w:rsid w:val="00FD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3D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05996"/>
    <w:rPr>
      <w:b/>
      <w:bCs/>
    </w:rPr>
  </w:style>
  <w:style w:type="paragraph" w:styleId="ListParagraph">
    <w:name w:val="List Paragraph"/>
    <w:basedOn w:val="Normal"/>
    <w:uiPriority w:val="34"/>
    <w:qFormat/>
    <w:rsid w:val="00675F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4C102A"/>
  </w:style>
  <w:style w:type="character" w:customStyle="1" w:styleId="Heading3Char">
    <w:name w:val="Heading 3 Char"/>
    <w:basedOn w:val="DefaultParagraphFont"/>
    <w:link w:val="Heading3"/>
    <w:uiPriority w:val="9"/>
    <w:rsid w:val="008929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33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B2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5E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424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93F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A29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293F"/>
  </w:style>
  <w:style w:type="paragraph" w:customStyle="1" w:styleId="mt-1">
    <w:name w:val="mt-1"/>
    <w:basedOn w:val="Normal"/>
    <w:rsid w:val="00D11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Normal"/>
    <w:rsid w:val="00D11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3D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05996"/>
    <w:rPr>
      <w:b/>
      <w:bCs/>
    </w:rPr>
  </w:style>
  <w:style w:type="paragraph" w:styleId="ListParagraph">
    <w:name w:val="List Paragraph"/>
    <w:basedOn w:val="Normal"/>
    <w:uiPriority w:val="34"/>
    <w:qFormat/>
    <w:rsid w:val="00675F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4C102A"/>
  </w:style>
  <w:style w:type="character" w:customStyle="1" w:styleId="Heading3Char">
    <w:name w:val="Heading 3 Char"/>
    <w:basedOn w:val="DefaultParagraphFont"/>
    <w:link w:val="Heading3"/>
    <w:uiPriority w:val="9"/>
    <w:rsid w:val="008929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33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B2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5E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424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93F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A29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293F"/>
  </w:style>
  <w:style w:type="paragraph" w:customStyle="1" w:styleId="mt-1">
    <w:name w:val="mt-1"/>
    <w:basedOn w:val="Normal"/>
    <w:rsid w:val="00D11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Normal"/>
    <w:rsid w:val="00D11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76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3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9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2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3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1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://www.webdesignerdepot.com/2009/03/intro-to-git-for-web-designers/" TargetMode="External"/><Relationship Id="rId18" Type="http://schemas.openxmlformats.org/officeDocument/2006/relationships/hyperlink" Target="https://www.youtube.com/watch?v=E8TXME3bzNs" TargetMode="External"/><Relationship Id="rId26" Type="http://schemas.openxmlformats.org/officeDocument/2006/relationships/hyperlink" Target="http://en.wikipedia.org/wiki/Distributed_revision_control" TargetMode="External"/><Relationship Id="rId39" Type="http://schemas.openxmlformats.org/officeDocument/2006/relationships/image" Target="media/image3.wmf"/><Relationship Id="rId3" Type="http://schemas.microsoft.com/office/2007/relationships/stylesWithEffects" Target="stylesWithEffects.xml"/><Relationship Id="rId21" Type="http://schemas.openxmlformats.org/officeDocument/2006/relationships/hyperlink" Target="https://desktop.github.com/" TargetMode="External"/><Relationship Id="rId34" Type="http://schemas.openxmlformats.org/officeDocument/2006/relationships/hyperlink" Target="https://help.github.com/articles/fork-a-repo" TargetMode="External"/><Relationship Id="rId42" Type="http://schemas.openxmlformats.org/officeDocument/2006/relationships/control" Target="activeX/activeX3.xml"/><Relationship Id="rId7" Type="http://schemas.openxmlformats.org/officeDocument/2006/relationships/image" Target="media/image2.png"/><Relationship Id="rId12" Type="http://schemas.openxmlformats.org/officeDocument/2006/relationships/hyperlink" Target="https://help.github.com/articles/securing-your-github-pages-site-with-https" TargetMode="External"/><Relationship Id="rId17" Type="http://schemas.openxmlformats.org/officeDocument/2006/relationships/hyperlink" Target="https://www.youtube.com/watch?v=oFYyTZwMyAg" TargetMode="External"/><Relationship Id="rId25" Type="http://schemas.openxmlformats.org/officeDocument/2006/relationships/hyperlink" Target="https://en.wikipedia.org/wiki/Internet_hosting_service" TargetMode="External"/><Relationship Id="rId33" Type="http://schemas.openxmlformats.org/officeDocument/2006/relationships/hyperlink" Target="https://help.github.com/articles/create-a-repo" TargetMode="External"/><Relationship Id="rId38" Type="http://schemas.openxmlformats.org/officeDocument/2006/relationships/hyperlink" Target="https://github.com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fKg7e37bQE" TargetMode="External"/><Relationship Id="rId20" Type="http://schemas.openxmlformats.org/officeDocument/2006/relationships/hyperlink" Target="https://guides.github.com/activities/hello-world/" TargetMode="External"/><Relationship Id="rId29" Type="http://schemas.openxmlformats.org/officeDocument/2006/relationships/hyperlink" Target="https://en.wikipedia.org/wiki/Software_feature" TargetMode="External"/><Relationship Id="rId41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en.wikipedia.org/wiki/GitHub" TargetMode="External"/><Relationship Id="rId32" Type="http://schemas.openxmlformats.org/officeDocument/2006/relationships/hyperlink" Target="https://help.github.com/articles/set-up-git" TargetMode="External"/><Relationship Id="rId37" Type="http://schemas.openxmlformats.org/officeDocument/2006/relationships/hyperlink" Target="https://desktop.github.com/" TargetMode="External"/><Relationship Id="rId40" Type="http://schemas.openxmlformats.org/officeDocument/2006/relationships/control" Target="activeX/activeX1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Distributed_revision_control" TargetMode="External"/><Relationship Id="rId23" Type="http://schemas.openxmlformats.org/officeDocument/2006/relationships/hyperlink" Target="https://www.youtube.com/watch?v=73I5dRucCds" TargetMode="External"/><Relationship Id="rId28" Type="http://schemas.openxmlformats.org/officeDocument/2006/relationships/hyperlink" Target="https://en.wikipedia.org/wiki/Bug_tracking_system" TargetMode="External"/><Relationship Id="rId36" Type="http://schemas.openxmlformats.org/officeDocument/2006/relationships/hyperlink" Target="https://help.github.com/articles/set-up-git/" TargetMode="External"/><Relationship Id="rId10" Type="http://schemas.openxmlformats.org/officeDocument/2006/relationships/hyperlink" Target="https://help.github.com/desktop/" TargetMode="External"/><Relationship Id="rId19" Type="http://schemas.openxmlformats.org/officeDocument/2006/relationships/hyperlink" Target="https://www.youtube.com/watch?v=EUvmCuPjHD4" TargetMode="External"/><Relationship Id="rId31" Type="http://schemas.openxmlformats.org/officeDocument/2006/relationships/hyperlink" Target="https://en.wikipedia.org/wiki/Wiki" TargetMode="External"/><Relationship Id="rId44" Type="http://schemas.openxmlformats.org/officeDocument/2006/relationships/hyperlink" Target="https://desktop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://www.webdesignerdepot.com/2009/03/intro-to-git-for-web-designers/" TargetMode="External"/><Relationship Id="rId22" Type="http://schemas.openxmlformats.org/officeDocument/2006/relationships/hyperlink" Target="https://www.reddit.com/r/TheHappieMakers/" TargetMode="External"/><Relationship Id="rId27" Type="http://schemas.openxmlformats.org/officeDocument/2006/relationships/hyperlink" Target="https://en.wikipedia.org/wiki/Access_control" TargetMode="External"/><Relationship Id="rId30" Type="http://schemas.openxmlformats.org/officeDocument/2006/relationships/hyperlink" Target="https://en.wikipedia.org/wiki/Task_management" TargetMode="External"/><Relationship Id="rId35" Type="http://schemas.openxmlformats.org/officeDocument/2006/relationships/hyperlink" Target="https://help.github.com/articles/be-social" TargetMode="External"/><Relationship Id="rId43" Type="http://schemas.openxmlformats.org/officeDocument/2006/relationships/hyperlink" Target="https://biz30.timedoctor.com/git-mecurial-and-cvs-comparison-of-svn-softwar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87643ED0.dotm</Template>
  <TotalTime>1162</TotalTime>
  <Pages>7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Jinglan Zhang</dc:creator>
  <cp:lastModifiedBy>Jinglan Zhang</cp:lastModifiedBy>
  <cp:revision>15</cp:revision>
  <dcterms:created xsi:type="dcterms:W3CDTF">2017-04-08T03:14:00Z</dcterms:created>
  <dcterms:modified xsi:type="dcterms:W3CDTF">2017-04-25T00:36:00Z</dcterms:modified>
</cp:coreProperties>
</file>